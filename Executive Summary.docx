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644B" w:rsidRDefault="00496FF3" w:rsidP="001C1269">
      <w:pPr>
        <w:ind w:left="-90"/>
      </w:pPr>
      <w:bookmarkStart w:id="0" w:name="_GoBack"/>
      <w:bookmarkEnd w:id="0"/>
      <w:r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47840" behindDoc="0" locked="0" layoutInCell="1" allowOverlap="1" wp14:anchorId="7C2D39F6" wp14:editId="6E158F32">
                <wp:simplePos x="0" y="0"/>
                <wp:positionH relativeFrom="column">
                  <wp:posOffset>2943225</wp:posOffset>
                </wp:positionH>
                <wp:positionV relativeFrom="page">
                  <wp:posOffset>4352925</wp:posOffset>
                </wp:positionV>
                <wp:extent cx="3182620" cy="3229610"/>
                <wp:effectExtent l="0" t="0" r="0" b="8890"/>
                <wp:wrapNone/>
                <wp:docPr id="357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2620" cy="322961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  <a:effectLst/>
                        <a:extLst/>
                      </wps:spPr>
                      <wps:txbx>
                        <w:txbxContent>
                          <w:p w:rsidR="00063343" w:rsidRDefault="00063343" w:rsidP="00063343">
                            <w:pPr>
                              <w:widowControl w:val="0"/>
                              <w:rPr>
                                <w:rFonts w:ascii="Georgia" w:hAnsi="Georgia"/>
                              </w:rPr>
                            </w:pPr>
                          </w:p>
                          <w:p w:rsidR="00063343" w:rsidRPr="006334B2" w:rsidRDefault="00063343" w:rsidP="00063343">
                            <w:pPr>
                              <w:widowControl w:val="0"/>
                              <w:spacing w:line="480" w:lineRule="exact"/>
                              <w:ind w:left="360"/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44"/>
                                <w:szCs w:val="48"/>
                              </w:rPr>
                            </w:pPr>
                            <w:r w:rsidRPr="006334B2"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44"/>
                                <w:szCs w:val="48"/>
                              </w:rPr>
                              <w:t>Key Insights</w:t>
                            </w:r>
                          </w:p>
                          <w:p w:rsidR="00063343" w:rsidRPr="00063343" w:rsidRDefault="00063343" w:rsidP="00063343">
                            <w:pPr>
                              <w:pStyle w:val="Header"/>
                              <w:widowControl w:val="0"/>
                              <w:rPr>
                                <w:rFonts w:ascii="Georgia" w:hAnsi="Georgia"/>
                              </w:rPr>
                            </w:pPr>
                          </w:p>
                          <w:p w:rsidR="006334B2" w:rsidRPr="006334B2" w:rsidRDefault="006334B2" w:rsidP="00063343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ind w:left="630"/>
                              <w:rPr>
                                <w:rFonts w:ascii="Georgia" w:hAnsi="Georgia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</w:rPr>
                              <w:t xml:space="preserve">47%+ trips originate at taxi stands </w:t>
                            </w:r>
                          </w:p>
                          <w:p w:rsidR="006334B2" w:rsidRPr="006334B2" w:rsidRDefault="006334B2" w:rsidP="00063343">
                            <w:pPr>
                              <w:pStyle w:val="Header"/>
                              <w:widowControl w:val="0"/>
                              <w:ind w:left="630" w:hanging="360"/>
                              <w:rPr>
                                <w:rFonts w:ascii="Georgia" w:hAnsi="Georgia"/>
                              </w:rPr>
                            </w:pPr>
                          </w:p>
                          <w:p w:rsidR="006334B2" w:rsidRPr="006334B2" w:rsidRDefault="006334B2" w:rsidP="00063343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ind w:left="630"/>
                              <w:rPr>
                                <w:rFonts w:ascii="Georgia" w:hAnsi="Georgia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</w:rPr>
                              <w:t>Demand at Campanha Railway Station (Stand Id – 15) is consistently high compared to other taxi stands</w:t>
                            </w:r>
                          </w:p>
                          <w:p w:rsidR="006334B2" w:rsidRPr="006334B2" w:rsidRDefault="006334B2" w:rsidP="00063343">
                            <w:pPr>
                              <w:pStyle w:val="Header"/>
                              <w:widowControl w:val="0"/>
                              <w:ind w:left="630" w:hanging="360"/>
                              <w:rPr>
                                <w:rFonts w:ascii="Georgia" w:hAnsi="Georgia"/>
                              </w:rPr>
                            </w:pPr>
                          </w:p>
                          <w:p w:rsidR="006334B2" w:rsidRPr="006334B2" w:rsidRDefault="006334B2" w:rsidP="00063343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ind w:left="630"/>
                              <w:rPr>
                                <w:rFonts w:ascii="Georgia" w:hAnsi="Georgia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</w:rPr>
                              <w:t>Demand at St John hospital (Stand ID – 33) is more at Night time</w:t>
                            </w:r>
                          </w:p>
                          <w:p w:rsidR="006334B2" w:rsidRPr="006334B2" w:rsidRDefault="006334B2" w:rsidP="00063343">
                            <w:pPr>
                              <w:pStyle w:val="Header"/>
                              <w:widowControl w:val="0"/>
                              <w:ind w:left="630" w:hanging="360"/>
                              <w:rPr>
                                <w:rFonts w:ascii="Georgia" w:hAnsi="Georgia"/>
                              </w:rPr>
                            </w:pPr>
                          </w:p>
                          <w:p w:rsidR="006334B2" w:rsidRPr="006334B2" w:rsidRDefault="006334B2" w:rsidP="00063343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ind w:left="630"/>
                              <w:rPr>
                                <w:rFonts w:ascii="Georgia" w:hAnsi="Georgia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</w:rPr>
                              <w:t>Demand at Shopping center (Stand Id – 23) is more on Weekends</w:t>
                            </w:r>
                          </w:p>
                          <w:p w:rsidR="006334B2" w:rsidRPr="006334B2" w:rsidRDefault="006334B2" w:rsidP="00063343">
                            <w:pPr>
                              <w:pStyle w:val="Header"/>
                              <w:widowControl w:val="0"/>
                              <w:ind w:left="630" w:hanging="360"/>
                              <w:rPr>
                                <w:rFonts w:ascii="Georgia" w:hAnsi="Georgia"/>
                              </w:rPr>
                            </w:pPr>
                          </w:p>
                          <w:p w:rsidR="006334B2" w:rsidRPr="00063343" w:rsidRDefault="006334B2" w:rsidP="00063343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5"/>
                              </w:numPr>
                              <w:ind w:left="630"/>
                              <w:rPr>
                                <w:rFonts w:ascii="Georgia" w:hAnsi="Georgia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</w:rPr>
                              <w:t>Although there is huge demand of taxi’s (both to and fro) from Airport, there is no designated Taxi Stand over there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2D39F6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231.75pt;margin-top:342.75pt;width:250.6pt;height:254.3pt;z-index:25174784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" fillcolor="#f7caac [1301]" stroked="f">
                <v:textbox inset="2.88pt,2.88pt,2.88pt,2.88pt">
                  <w:txbxContent>
                    <w:p w:rsidR="00063343" w:rsidRDefault="00063343" w:rsidP="00063343">
                      <w:pPr>
                        <w:widowControl w:val="0"/>
                        <w:rPr>
                          <w:rFonts w:ascii="Georgia" w:hAnsi="Georgia"/>
                        </w:rPr>
                      </w:pPr>
                    </w:p>
                    <w:p w:rsidR="00063343" w:rsidRPr="006334B2" w:rsidRDefault="00063343" w:rsidP="00063343">
                      <w:pPr>
                        <w:widowControl w:val="0"/>
                        <w:spacing w:line="480" w:lineRule="exact"/>
                        <w:ind w:left="360"/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44"/>
                          <w:szCs w:val="48"/>
                        </w:rPr>
                      </w:pPr>
                      <w:r w:rsidRPr="006334B2"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44"/>
                          <w:szCs w:val="48"/>
                        </w:rPr>
                        <w:t>Key Insights</w:t>
                      </w:r>
                    </w:p>
                    <w:p w:rsidR="00063343" w:rsidRPr="00063343" w:rsidRDefault="00063343" w:rsidP="00063343">
                      <w:pPr>
                        <w:pStyle w:val="Header"/>
                        <w:widowControl w:val="0"/>
                        <w:rPr>
                          <w:rFonts w:ascii="Georgia" w:hAnsi="Georgia"/>
                        </w:rPr>
                      </w:pPr>
                    </w:p>
                    <w:p w:rsidR="006334B2" w:rsidRPr="006334B2" w:rsidRDefault="006334B2" w:rsidP="00063343">
                      <w:pPr>
                        <w:pStyle w:val="Header"/>
                        <w:widowControl w:val="0"/>
                        <w:numPr>
                          <w:ilvl w:val="0"/>
                          <w:numId w:val="5"/>
                        </w:numPr>
                        <w:ind w:left="630"/>
                        <w:rPr>
                          <w:rFonts w:ascii="Georgia" w:hAnsi="Georgia"/>
                        </w:rPr>
                      </w:pPr>
                      <w:r w:rsidRPr="006334B2">
                        <w:rPr>
                          <w:rFonts w:ascii="Georgia" w:hAnsi="Georgia"/>
                        </w:rPr>
                        <w:t xml:space="preserve">47%+ trips originate at taxi stands </w:t>
                      </w:r>
                    </w:p>
                    <w:p w:rsidR="006334B2" w:rsidRPr="006334B2" w:rsidRDefault="006334B2" w:rsidP="00063343">
                      <w:pPr>
                        <w:pStyle w:val="Header"/>
                        <w:widowControl w:val="0"/>
                        <w:ind w:left="630" w:hanging="360"/>
                        <w:rPr>
                          <w:rFonts w:ascii="Georgia" w:hAnsi="Georgia"/>
                        </w:rPr>
                      </w:pPr>
                    </w:p>
                    <w:p w:rsidR="006334B2" w:rsidRPr="006334B2" w:rsidRDefault="006334B2" w:rsidP="00063343">
                      <w:pPr>
                        <w:pStyle w:val="Header"/>
                        <w:widowControl w:val="0"/>
                        <w:numPr>
                          <w:ilvl w:val="0"/>
                          <w:numId w:val="5"/>
                        </w:numPr>
                        <w:ind w:left="630"/>
                        <w:rPr>
                          <w:rFonts w:ascii="Georgia" w:hAnsi="Georgia"/>
                        </w:rPr>
                      </w:pPr>
                      <w:r w:rsidRPr="006334B2">
                        <w:rPr>
                          <w:rFonts w:ascii="Georgia" w:hAnsi="Georgia"/>
                        </w:rPr>
                        <w:t>Demand at Campanha Railway Station (Stand Id – 15) is consistently high compared to other taxi stands</w:t>
                      </w:r>
                    </w:p>
                    <w:p w:rsidR="006334B2" w:rsidRPr="006334B2" w:rsidRDefault="006334B2" w:rsidP="00063343">
                      <w:pPr>
                        <w:pStyle w:val="Header"/>
                        <w:widowControl w:val="0"/>
                        <w:ind w:left="630" w:hanging="360"/>
                        <w:rPr>
                          <w:rFonts w:ascii="Georgia" w:hAnsi="Georgia"/>
                        </w:rPr>
                      </w:pPr>
                    </w:p>
                    <w:p w:rsidR="006334B2" w:rsidRPr="006334B2" w:rsidRDefault="006334B2" w:rsidP="00063343">
                      <w:pPr>
                        <w:pStyle w:val="Header"/>
                        <w:widowControl w:val="0"/>
                        <w:numPr>
                          <w:ilvl w:val="0"/>
                          <w:numId w:val="5"/>
                        </w:numPr>
                        <w:ind w:left="630"/>
                        <w:rPr>
                          <w:rFonts w:ascii="Georgia" w:hAnsi="Georgia"/>
                        </w:rPr>
                      </w:pPr>
                      <w:r w:rsidRPr="006334B2">
                        <w:rPr>
                          <w:rFonts w:ascii="Georgia" w:hAnsi="Georgia"/>
                        </w:rPr>
                        <w:t>Demand at St John hospital (Stand ID – 33) is more at Night time</w:t>
                      </w:r>
                    </w:p>
                    <w:p w:rsidR="006334B2" w:rsidRPr="006334B2" w:rsidRDefault="006334B2" w:rsidP="00063343">
                      <w:pPr>
                        <w:pStyle w:val="Header"/>
                        <w:widowControl w:val="0"/>
                        <w:ind w:left="630" w:hanging="360"/>
                        <w:rPr>
                          <w:rFonts w:ascii="Georgia" w:hAnsi="Georgia"/>
                        </w:rPr>
                      </w:pPr>
                    </w:p>
                    <w:p w:rsidR="006334B2" w:rsidRPr="006334B2" w:rsidRDefault="006334B2" w:rsidP="00063343">
                      <w:pPr>
                        <w:pStyle w:val="Header"/>
                        <w:widowControl w:val="0"/>
                        <w:numPr>
                          <w:ilvl w:val="0"/>
                          <w:numId w:val="5"/>
                        </w:numPr>
                        <w:ind w:left="630"/>
                        <w:rPr>
                          <w:rFonts w:ascii="Georgia" w:hAnsi="Georgia"/>
                        </w:rPr>
                      </w:pPr>
                      <w:r w:rsidRPr="006334B2">
                        <w:rPr>
                          <w:rFonts w:ascii="Georgia" w:hAnsi="Georgia"/>
                        </w:rPr>
                        <w:t>Demand at Shopping center (Stand Id – 23) is more on Weekends</w:t>
                      </w:r>
                    </w:p>
                    <w:p w:rsidR="006334B2" w:rsidRPr="006334B2" w:rsidRDefault="006334B2" w:rsidP="00063343">
                      <w:pPr>
                        <w:pStyle w:val="Header"/>
                        <w:widowControl w:val="0"/>
                        <w:ind w:left="630" w:hanging="360"/>
                        <w:rPr>
                          <w:rFonts w:ascii="Georgia" w:hAnsi="Georgia"/>
                        </w:rPr>
                      </w:pPr>
                    </w:p>
                    <w:p w:rsidR="006334B2" w:rsidRPr="00063343" w:rsidRDefault="006334B2" w:rsidP="00063343">
                      <w:pPr>
                        <w:pStyle w:val="Header"/>
                        <w:widowControl w:val="0"/>
                        <w:numPr>
                          <w:ilvl w:val="0"/>
                          <w:numId w:val="5"/>
                        </w:numPr>
                        <w:ind w:left="630"/>
                        <w:rPr>
                          <w:rFonts w:ascii="Georgia" w:hAnsi="Georgia"/>
                        </w:rPr>
                      </w:pPr>
                      <w:r w:rsidRPr="006334B2">
                        <w:rPr>
                          <w:rFonts w:ascii="Georgia" w:hAnsi="Georgia"/>
                        </w:rPr>
                        <w:t>Although there is huge demand of taxi’s (both to and fro) from Airport, there is no designated Taxi Stand over there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color w:val="auto"/>
          <w:kern w:val="0"/>
          <w:sz w:val="24"/>
          <w:szCs w:val="24"/>
        </w:rPr>
        <w:drawing>
          <wp:anchor distT="36576" distB="36576" distL="36576" distR="36576" simplePos="0" relativeHeight="251734528" behindDoc="0" locked="0" layoutInCell="1" allowOverlap="1" wp14:anchorId="2E3B9A8B" wp14:editId="3FA493F9">
            <wp:simplePos x="0" y="0"/>
            <wp:positionH relativeFrom="column">
              <wp:posOffset>6143625</wp:posOffset>
            </wp:positionH>
            <wp:positionV relativeFrom="page">
              <wp:posOffset>6076950</wp:posOffset>
            </wp:positionV>
            <wp:extent cx="3683776" cy="1505585"/>
            <wp:effectExtent l="0" t="0" r="0" b="0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9992301-IMG0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032" cy="15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3C3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52960" behindDoc="0" locked="0" layoutInCell="1" allowOverlap="1" wp14:anchorId="27CD8A41" wp14:editId="133DAE71">
                <wp:simplePos x="0" y="0"/>
                <wp:positionH relativeFrom="column">
                  <wp:posOffset>6133381</wp:posOffset>
                </wp:positionH>
                <wp:positionV relativeFrom="page">
                  <wp:posOffset>293298</wp:posOffset>
                </wp:positionV>
                <wp:extent cx="3692525" cy="396815"/>
                <wp:effectExtent l="0" t="0" r="3175" b="3810"/>
                <wp:wrapNone/>
                <wp:docPr id="360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2525" cy="396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063343" w:rsidRPr="00C00C01" w:rsidRDefault="00063343" w:rsidP="001C17DE">
                            <w:pPr>
                              <w:widowControl w:val="0"/>
                              <w:spacing w:line="480" w:lineRule="exact"/>
                              <w:ind w:left="360"/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44"/>
                                <w:szCs w:val="48"/>
                              </w:rPr>
                            </w:pPr>
                            <w:r w:rsidRPr="00C00C01"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44"/>
                                <w:szCs w:val="48"/>
                              </w:rPr>
                              <w:t>Methodology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EB2F04B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482.95pt;margin-top:23.1pt;width:290.75pt;height:31.25pt;z-index:25175296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" filled="f" fillcolor="#fffffe" stroked="f" strokecolor="#212120" insetpen="t">
                <v:textbox inset="2.88pt,2.88pt,2.88pt,2.88pt">
                  <w:txbxContent>
                    <w:p w:rsidR="00063343" w:rsidRPr="00C00C01" w:rsidRDefault="00063343" w:rsidP="001C17DE">
                      <w:pPr>
                        <w:widowControl w:val="0"/>
                        <w:spacing w:line="480" w:lineRule="exact"/>
                        <w:ind w:left="360"/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44"/>
                          <w:szCs w:val="48"/>
                        </w:rPr>
                      </w:pPr>
                      <w:r w:rsidRPr="00C00C01"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44"/>
                          <w:szCs w:val="48"/>
                        </w:rPr>
                        <w:t>Methodology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26027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584000" behindDoc="0" locked="0" layoutInCell="1" allowOverlap="1" wp14:anchorId="4059DBD3" wp14:editId="5252FF06">
                <wp:simplePos x="0" y="0"/>
                <wp:positionH relativeFrom="column">
                  <wp:posOffset>2950234</wp:posOffset>
                </wp:positionH>
                <wp:positionV relativeFrom="page">
                  <wp:posOffset>232913</wp:posOffset>
                </wp:positionV>
                <wp:extent cx="3174365" cy="4105970"/>
                <wp:effectExtent l="0" t="0" r="6985" b="8890"/>
                <wp:wrapNone/>
                <wp:docPr id="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74365" cy="410597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  <a:extLst/>
                      </wps:spPr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BD81E3" id="Rectangle 7" o:spid="_x0000_s1026" style="position:absolute;margin-left:232.3pt;margin-top:18.35pt;width:249.95pt;height:323.3pt;z-index:25158400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" fillcolor="#e2efd9 [665]" stroked="f">
                <v:textbox inset="2.88pt,2.88pt,2.88pt,2.88pt"/>
                <w10:wrap anchory="page"/>
              </v:rect>
            </w:pict>
          </mc:Fallback>
        </mc:AlternateContent>
      </w:r>
      <w:r w:rsidR="0026027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40672" behindDoc="0" locked="0" layoutInCell="1" allowOverlap="1" wp14:anchorId="550E6D0F" wp14:editId="257AB729">
                <wp:simplePos x="0" y="0"/>
                <wp:positionH relativeFrom="column">
                  <wp:posOffset>2967487</wp:posOffset>
                </wp:positionH>
                <wp:positionV relativeFrom="page">
                  <wp:posOffset>923025</wp:posOffset>
                </wp:positionV>
                <wp:extent cx="3191510" cy="3415857"/>
                <wp:effectExtent l="0" t="0" r="8890" b="0"/>
                <wp:wrapNone/>
                <wp:docPr id="346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1510" cy="34158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tabs>
                                <w:tab w:val="clear" w:pos="720"/>
                              </w:tabs>
                              <w:spacing w:line="360" w:lineRule="auto"/>
                              <w:ind w:left="450"/>
                              <w:rPr>
                                <w:rFonts w:ascii="Georgia" w:hAnsi="Georgia"/>
                                <w:b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b/>
                                <w:sz w:val="18"/>
                                <w:szCs w:val="18"/>
                              </w:rPr>
                              <w:t xml:space="preserve">Taxi tracking data </w:t>
                            </w: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>440+ taxis in Porto city, Portugal</w:t>
                            </w: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 xml:space="preserve">GPS coordinates for taxi movement every 15 sec </w:t>
                            </w: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>1.7 million unique trips between July 2013 to June 2014</w:t>
                            </w:r>
                          </w:p>
                          <w:p w:rsidR="00D60720" w:rsidRPr="006334B2" w:rsidRDefault="00D60720" w:rsidP="00D60720">
                            <w:pPr>
                              <w:pStyle w:val="Header"/>
                              <w:widowControl w:val="0"/>
                              <w:spacing w:line="360" w:lineRule="auto"/>
                              <w:ind w:left="720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ind w:left="450"/>
                              <w:rPr>
                                <w:rFonts w:ascii="Georgia" w:hAnsi="Georgia"/>
                                <w:b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b/>
                                <w:sz w:val="18"/>
                                <w:szCs w:val="18"/>
                              </w:rPr>
                              <w:t>Key observations:</w:t>
                            </w: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>Trip duration for 99% of trips is &lt;60 min</w:t>
                            </w: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>Trip duration for 10% of trips is &lt;5 min</w:t>
                            </w: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>Distance travelled for 95% of trips is  &lt;15 km</w:t>
                            </w: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 xml:space="preserve">Distance travelled for 1% of trips is &gt; 24 km </w:t>
                            </w:r>
                          </w:p>
                          <w:p w:rsidR="00D60720" w:rsidRPr="006334B2" w:rsidRDefault="00D60720" w:rsidP="00D60720">
                            <w:pPr>
                              <w:pStyle w:val="Header"/>
                              <w:widowControl w:val="0"/>
                              <w:spacing w:line="360" w:lineRule="auto"/>
                              <w:ind w:left="720"/>
                              <w:rPr>
                                <w:rFonts w:ascii="Georgia" w:hAnsi="Georgia"/>
                                <w:b/>
                                <w:sz w:val="18"/>
                                <w:szCs w:val="18"/>
                              </w:rPr>
                            </w:pP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ind w:left="450"/>
                              <w:rPr>
                                <w:rFonts w:ascii="Georgia" w:hAnsi="Georgia"/>
                                <w:b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b/>
                                <w:sz w:val="18"/>
                                <w:szCs w:val="18"/>
                              </w:rPr>
                              <w:t>Missing Data:</w:t>
                            </w: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>5900+ trips don’t have any GPS coordinates</w:t>
                            </w:r>
                          </w:p>
                          <w:p w:rsidR="006334B2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 xml:space="preserve">11000+ trips from taxi stand have missing </w:t>
                            </w:r>
                          </w:p>
                          <w:p w:rsidR="008F6CD5" w:rsidRPr="006334B2" w:rsidRDefault="00AD2DC6" w:rsidP="00D60720">
                            <w:pPr>
                              <w:pStyle w:val="Header"/>
                              <w:widowControl w:val="0"/>
                              <w:numPr>
                                <w:ilvl w:val="0"/>
                                <w:numId w:val="1"/>
                              </w:numPr>
                              <w:spacing w:line="360" w:lineRule="auto"/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 w:val="18"/>
                                <w:szCs w:val="18"/>
                              </w:rPr>
                              <w:t>Stand IDs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624CDB" id="Text Box 20" o:spid="_x0000_s1027" type="#_x0000_t202" style="position:absolute;left:0;text-align:left;margin-left:233.65pt;margin-top:72.7pt;width:251.3pt;height:268.95pt;z-index:25174067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" filled="f" fillcolor="#fffffe" stroked="f" strokecolor="#212120" insetpen="t">
                <v:textbox inset="2.88pt,2.88pt,2.88pt,2.88pt">
                  <w:txbxContent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tabs>
                          <w:tab w:val="clear" w:pos="720"/>
                        </w:tabs>
                        <w:spacing w:line="360" w:lineRule="auto"/>
                        <w:ind w:left="450"/>
                        <w:rPr>
                          <w:rFonts w:ascii="Georgia" w:hAnsi="Georgia"/>
                          <w:b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b/>
                          <w:sz w:val="18"/>
                          <w:szCs w:val="18"/>
                        </w:rPr>
                        <w:t>Taxi tr</w:t>
                      </w:r>
                      <w:bookmarkStart w:id="1" w:name="_GoBack"/>
                      <w:r w:rsidRPr="006334B2">
                        <w:rPr>
                          <w:rFonts w:ascii="Georgia" w:hAnsi="Georgia"/>
                          <w:b/>
                          <w:sz w:val="18"/>
                          <w:szCs w:val="18"/>
                        </w:rPr>
                        <w:t xml:space="preserve">acking data </w:t>
                      </w:r>
                      <w:bookmarkEnd w:id="1"/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>440+ taxis in Porto city, Portugal</w:t>
                      </w: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 xml:space="preserve">GPS coordinates for taxi movement every 15 sec </w:t>
                      </w: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>1.7 million unique trips between July 2013 to June 2014</w:t>
                      </w:r>
                    </w:p>
                    <w:p w:rsidR="00D60720" w:rsidRPr="006334B2" w:rsidRDefault="00D60720" w:rsidP="00D60720">
                      <w:pPr>
                        <w:pStyle w:val="Header"/>
                        <w:widowControl w:val="0"/>
                        <w:spacing w:line="360" w:lineRule="auto"/>
                        <w:ind w:left="720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ind w:left="450"/>
                        <w:rPr>
                          <w:rFonts w:ascii="Georgia" w:hAnsi="Georgia"/>
                          <w:b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b/>
                          <w:sz w:val="18"/>
                          <w:szCs w:val="18"/>
                        </w:rPr>
                        <w:t>Key observations:</w:t>
                      </w: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>Trip duration for 99% of trips is &lt;60 min</w:t>
                      </w: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>Trip duration for 10% of trips is &lt;5 min</w:t>
                      </w: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>Distance travelled for 95% of trips is  &lt;15 km</w:t>
                      </w: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 xml:space="preserve">Distance travelled for 1% of trips is &gt; 24 km </w:t>
                      </w:r>
                    </w:p>
                    <w:p w:rsidR="00D60720" w:rsidRPr="006334B2" w:rsidRDefault="00D60720" w:rsidP="00D60720">
                      <w:pPr>
                        <w:pStyle w:val="Header"/>
                        <w:widowControl w:val="0"/>
                        <w:spacing w:line="360" w:lineRule="auto"/>
                        <w:ind w:left="720"/>
                        <w:rPr>
                          <w:rFonts w:ascii="Georgia" w:hAnsi="Georgia"/>
                          <w:b/>
                          <w:sz w:val="18"/>
                          <w:szCs w:val="18"/>
                        </w:rPr>
                      </w:pP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ind w:left="450"/>
                        <w:rPr>
                          <w:rFonts w:ascii="Georgia" w:hAnsi="Georgia"/>
                          <w:b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b/>
                          <w:sz w:val="18"/>
                          <w:szCs w:val="18"/>
                        </w:rPr>
                        <w:t>Missing Data:</w:t>
                      </w: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>5900+ trips don’t have any GPS coordinates</w:t>
                      </w:r>
                    </w:p>
                    <w:p w:rsidR="006334B2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 xml:space="preserve">11000+ trips from taxi stand have missing </w:t>
                      </w:r>
                    </w:p>
                    <w:p w:rsidR="008F6CD5" w:rsidRPr="006334B2" w:rsidRDefault="00AD2DC6" w:rsidP="00D60720">
                      <w:pPr>
                        <w:pStyle w:val="Header"/>
                        <w:widowControl w:val="0"/>
                        <w:numPr>
                          <w:ilvl w:val="0"/>
                          <w:numId w:val="1"/>
                        </w:numPr>
                        <w:spacing w:line="360" w:lineRule="auto"/>
                        <w:rPr>
                          <w:rFonts w:ascii="Georgia" w:hAnsi="Georgia"/>
                          <w:sz w:val="18"/>
                          <w:szCs w:val="18"/>
                        </w:rPr>
                      </w:pPr>
                      <w:r w:rsidRPr="006334B2">
                        <w:rPr>
                          <w:rFonts w:ascii="Georgia" w:hAnsi="Georgia"/>
                          <w:sz w:val="18"/>
                          <w:szCs w:val="18"/>
                        </w:rPr>
                        <w:t>Stand IDs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9D73A2">
        <w:rPr>
          <w:noProof/>
          <w:color w:val="auto"/>
          <w:kern w:val="0"/>
          <w:sz w:val="24"/>
          <w:szCs w:val="24"/>
        </w:rPr>
        <w:drawing>
          <wp:anchor distT="36576" distB="36576" distL="36576" distR="36576" simplePos="0" relativeHeight="251755008" behindDoc="0" locked="0" layoutInCell="1" allowOverlap="1" wp14:anchorId="6FD16A25" wp14:editId="4FE20DDE">
            <wp:simplePos x="0" y="0"/>
            <wp:positionH relativeFrom="column">
              <wp:posOffset>6137275</wp:posOffset>
            </wp:positionH>
            <wp:positionV relativeFrom="page">
              <wp:posOffset>688711</wp:posOffset>
            </wp:positionV>
            <wp:extent cx="3711575" cy="1914525"/>
            <wp:effectExtent l="0" t="0" r="3175" b="9525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9992301-IMG0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5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3A2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57056" behindDoc="0" locked="0" layoutInCell="1" allowOverlap="1" wp14:anchorId="2E3AE460" wp14:editId="245811D7">
                <wp:simplePos x="0" y="0"/>
                <wp:positionH relativeFrom="column">
                  <wp:posOffset>6132830</wp:posOffset>
                </wp:positionH>
                <wp:positionV relativeFrom="page">
                  <wp:posOffset>2630805</wp:posOffset>
                </wp:positionV>
                <wp:extent cx="3692525" cy="387985"/>
                <wp:effectExtent l="0" t="0" r="3175" b="0"/>
                <wp:wrapNone/>
                <wp:docPr id="36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2525" cy="38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C00C01" w:rsidRPr="00C00C01" w:rsidRDefault="00C00C01" w:rsidP="001C17DE">
                            <w:pPr>
                              <w:widowControl w:val="0"/>
                              <w:spacing w:line="480" w:lineRule="exact"/>
                              <w:ind w:left="360"/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44"/>
                                <w:szCs w:val="48"/>
                              </w:rPr>
                            </w:pPr>
                            <w:r w:rsidRPr="00C00C01"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44"/>
                                <w:szCs w:val="48"/>
                              </w:rPr>
                              <w:t>Sample Screenshots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FC5DDF" id="_x0000_s1028" type="#_x0000_t202" style="position:absolute;left:0;text-align:left;margin-left:482.9pt;margin-top:207.15pt;width:290.75pt;height:30.55pt;z-index:25175705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" filled="f" fillcolor="#fffffe" stroked="f" strokecolor="#212120" insetpen="t">
                <v:textbox inset="2.88pt,2.88pt,2.88pt,2.88pt">
                  <w:txbxContent>
                    <w:p w:rsidR="00C00C01" w:rsidRPr="00C00C01" w:rsidRDefault="00C00C01" w:rsidP="001C17DE">
                      <w:pPr>
                        <w:widowControl w:val="0"/>
                        <w:spacing w:line="480" w:lineRule="exact"/>
                        <w:ind w:left="360"/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44"/>
                          <w:szCs w:val="48"/>
                        </w:rPr>
                      </w:pPr>
                      <w:r w:rsidRPr="00C00C01"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44"/>
                          <w:szCs w:val="48"/>
                        </w:rPr>
                        <w:t>Sample Screenshots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9D73A2">
        <w:rPr>
          <w:noProof/>
          <w:color w:val="auto"/>
          <w:kern w:val="0"/>
          <w:sz w:val="24"/>
          <w:szCs w:val="24"/>
        </w:rPr>
        <w:drawing>
          <wp:anchor distT="36576" distB="36576" distL="36576" distR="36576" simplePos="0" relativeHeight="251579904" behindDoc="0" locked="0" layoutInCell="1" allowOverlap="1" wp14:anchorId="61B12C36" wp14:editId="64F9FBEA">
            <wp:simplePos x="0" y="0"/>
            <wp:positionH relativeFrom="column">
              <wp:posOffset>6159260</wp:posOffset>
            </wp:positionH>
            <wp:positionV relativeFrom="page">
              <wp:posOffset>2976113</wp:posOffset>
            </wp:positionV>
            <wp:extent cx="3667653" cy="148632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9992301-IMG0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26" cy="148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3A2">
        <w:rPr>
          <w:noProof/>
          <w:color w:val="auto"/>
          <w:kern w:val="0"/>
          <w:sz w:val="24"/>
          <w:szCs w:val="24"/>
        </w:rPr>
        <w:drawing>
          <wp:anchor distT="36576" distB="36576" distL="36576" distR="36576" simplePos="0" relativeHeight="251732480" behindDoc="0" locked="0" layoutInCell="1" allowOverlap="1" wp14:anchorId="65423A37" wp14:editId="38C033A3">
            <wp:simplePos x="0" y="0"/>
            <wp:positionH relativeFrom="column">
              <wp:posOffset>6154420</wp:posOffset>
            </wp:positionH>
            <wp:positionV relativeFrom="page">
              <wp:posOffset>4468231</wp:posOffset>
            </wp:positionV>
            <wp:extent cx="3683635" cy="1616075"/>
            <wp:effectExtent l="0" t="0" r="0" b="3175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9992301-IMG0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0C01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41696" behindDoc="0" locked="0" layoutInCell="1" allowOverlap="1" wp14:anchorId="49BB777F" wp14:editId="37E430D5">
                <wp:simplePos x="0" y="0"/>
                <wp:positionH relativeFrom="column">
                  <wp:posOffset>2953649</wp:posOffset>
                </wp:positionH>
                <wp:positionV relativeFrom="page">
                  <wp:posOffset>439420</wp:posOffset>
                </wp:positionV>
                <wp:extent cx="2544445" cy="387985"/>
                <wp:effectExtent l="0" t="0" r="8255" b="0"/>
                <wp:wrapNone/>
                <wp:docPr id="347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4445" cy="38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FD07C6" w:rsidRPr="00C00C01" w:rsidRDefault="00FD07C6" w:rsidP="001C17DE">
                            <w:pPr>
                              <w:widowControl w:val="0"/>
                              <w:spacing w:line="480" w:lineRule="exact"/>
                              <w:ind w:left="360"/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44"/>
                                <w:szCs w:val="48"/>
                              </w:rPr>
                            </w:pPr>
                            <w:r w:rsidRPr="00C00C01"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44"/>
                                <w:szCs w:val="48"/>
                              </w:rPr>
                              <w:t>Data Undertanding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BB777F" id="_x0000_s1030" type="#_x0000_t202" style="position:absolute;left:0;text-align:left;margin-left:232.55pt;margin-top:34.6pt;width:200.35pt;height:30.55pt;z-index:25174169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" filled="f" fillcolor="#fffffe" stroked="f" strokecolor="#212120" insetpen="t">
                <v:textbox inset="2.88pt,2.88pt,2.88pt,2.88pt">
                  <w:txbxContent>
                    <w:p w:rsidR="00FD07C6" w:rsidRPr="00C00C01" w:rsidRDefault="00FD07C6" w:rsidP="001C17DE">
                      <w:pPr>
                        <w:widowControl w:val="0"/>
                        <w:spacing w:line="480" w:lineRule="exact"/>
                        <w:ind w:left="360"/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44"/>
                          <w:szCs w:val="48"/>
                        </w:rPr>
                      </w:pPr>
                      <w:r w:rsidRPr="00C00C01"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44"/>
                          <w:szCs w:val="48"/>
                        </w:rPr>
                        <w:t>Data Undertanding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63343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01408" behindDoc="0" locked="0" layoutInCell="1" allowOverlap="1" wp14:anchorId="7EB2A898" wp14:editId="26FABFD6">
                <wp:simplePos x="0" y="0"/>
                <wp:positionH relativeFrom="column">
                  <wp:posOffset>159385</wp:posOffset>
                </wp:positionH>
                <wp:positionV relativeFrom="page">
                  <wp:posOffset>1470396</wp:posOffset>
                </wp:positionV>
                <wp:extent cx="2171700" cy="387985"/>
                <wp:effectExtent l="0" t="0" r="0" b="0"/>
                <wp:wrapNone/>
                <wp:docPr id="22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38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75908" w:rsidRPr="006334B2" w:rsidRDefault="001C17DE" w:rsidP="00034552">
                            <w:pPr>
                              <w:widowControl w:val="0"/>
                              <w:spacing w:line="480" w:lineRule="exact"/>
                              <w:rPr>
                                <w:rFonts w:ascii="Arial" w:hAnsi="Arial" w:cs="Arial"/>
                                <w:i/>
                                <w:iCs/>
                                <w:color w:val="auto"/>
                                <w:w w:val="80"/>
                                <w:sz w:val="44"/>
                                <w:szCs w:val="48"/>
                              </w:rPr>
                            </w:pPr>
                            <w:r w:rsidRPr="006334B2">
                              <w:rPr>
                                <w:rFonts w:ascii="Arial" w:hAnsi="Arial" w:cs="Arial"/>
                                <w:i/>
                                <w:iCs/>
                                <w:color w:val="auto"/>
                                <w:w w:val="80"/>
                                <w:sz w:val="44"/>
                                <w:szCs w:val="48"/>
                              </w:rPr>
                              <w:t>Problem Statement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B2A898" id="_x0000_s1031" type="#_x0000_t202" style="position:absolute;left:0;text-align:left;margin-left:12.55pt;margin-top:115.8pt;width:171pt;height:30.55pt;z-index:2516014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" filled="f" fillcolor="#fffffe" stroked="f" strokecolor="#212120" insetpen="t">
                <v:textbox inset="2.88pt,2.88pt,2.88pt,2.88pt">
                  <w:txbxContent>
                    <w:p w:rsidR="00D75908" w:rsidRPr="006334B2" w:rsidRDefault="001C17DE" w:rsidP="00034552">
                      <w:pPr>
                        <w:widowControl w:val="0"/>
                        <w:spacing w:line="480" w:lineRule="exact"/>
                        <w:rPr>
                          <w:rFonts w:ascii="Arial" w:hAnsi="Arial" w:cs="Arial"/>
                          <w:i/>
                          <w:iCs/>
                          <w:color w:val="auto"/>
                          <w:w w:val="80"/>
                          <w:sz w:val="44"/>
                          <w:szCs w:val="48"/>
                        </w:rPr>
                      </w:pPr>
                      <w:r w:rsidRPr="006334B2">
                        <w:rPr>
                          <w:rFonts w:ascii="Arial" w:hAnsi="Arial" w:cs="Arial"/>
                          <w:i/>
                          <w:iCs/>
                          <w:color w:val="auto"/>
                          <w:w w:val="80"/>
                          <w:sz w:val="44"/>
                          <w:szCs w:val="48"/>
                        </w:rPr>
                        <w:t>Problem Statement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63343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597312" behindDoc="0" locked="0" layoutInCell="1" allowOverlap="1" wp14:anchorId="7C9E4EE1" wp14:editId="6044FB48">
                <wp:simplePos x="0" y="0"/>
                <wp:positionH relativeFrom="column">
                  <wp:posOffset>159385</wp:posOffset>
                </wp:positionH>
                <wp:positionV relativeFrom="page">
                  <wp:posOffset>1867906</wp:posOffset>
                </wp:positionV>
                <wp:extent cx="2743200" cy="1974850"/>
                <wp:effectExtent l="0" t="0" r="0" b="6350"/>
                <wp:wrapNone/>
                <wp:docPr id="18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97485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  <a:extLst/>
                      </wps:spPr>
                      <wps:txbx>
                        <w:txbxContent>
                          <w:p w:rsidR="001C17DE" w:rsidRPr="00FD07C6" w:rsidRDefault="001C17DE" w:rsidP="001C17DE">
                            <w:pPr>
                              <w:widowControl w:val="0"/>
                              <w:spacing w:line="240" w:lineRule="exact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FD07C6">
                              <w:rPr>
                                <w:rFonts w:ascii="Georgia" w:hAnsi="Georgia"/>
                                <w:b/>
                                <w:sz w:val="22"/>
                                <w:szCs w:val="16"/>
                              </w:rPr>
                              <w:t>ShAn</w:t>
                            </w:r>
                            <w:r w:rsidRPr="00FD07C6">
                              <w:rPr>
                                <w:rFonts w:ascii="Georgia" w:hAnsi="Georgia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FD07C6">
                              <w:rPr>
                                <w:rFonts w:ascii="Georgia" w:hAnsi="Georgia"/>
                                <w:szCs w:val="16"/>
                              </w:rPr>
                              <w:t>Taxi Services</w:t>
                            </w:r>
                          </w:p>
                          <w:p w:rsidR="00FD07C6" w:rsidRPr="00FD07C6" w:rsidRDefault="00FD07C6" w:rsidP="001C17DE">
                            <w:pPr>
                              <w:widowControl w:val="0"/>
                              <w:spacing w:line="240" w:lineRule="exact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  <w:p w:rsidR="008F6CD5" w:rsidRDefault="00AD2DC6" w:rsidP="00FD07C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pacing w:line="240" w:lineRule="exact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FD07C6">
                              <w:rPr>
                                <w:rFonts w:ascii="Georgia" w:hAnsi="Georgia"/>
                                <w:szCs w:val="16"/>
                              </w:rPr>
                              <w:t>Taxi service provider having operations across Europe</w:t>
                            </w:r>
                          </w:p>
                          <w:p w:rsidR="00FD07C6" w:rsidRPr="00FD07C6" w:rsidRDefault="00FD07C6" w:rsidP="00FD07C6">
                            <w:pPr>
                              <w:pStyle w:val="ListParagraph"/>
                              <w:widowControl w:val="0"/>
                              <w:spacing w:line="240" w:lineRule="exact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  <w:p w:rsidR="008F6CD5" w:rsidRDefault="00AD2DC6" w:rsidP="00FD07C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pacing w:line="240" w:lineRule="exact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FD07C6">
                              <w:rPr>
                                <w:rFonts w:ascii="Georgia" w:hAnsi="Georgia"/>
                                <w:szCs w:val="16"/>
                              </w:rPr>
                              <w:t>Manage their own taxis</w:t>
                            </w:r>
                          </w:p>
                          <w:p w:rsidR="00FD07C6" w:rsidRPr="00FD07C6" w:rsidRDefault="00FD07C6" w:rsidP="00FD07C6">
                            <w:pPr>
                              <w:widowControl w:val="0"/>
                              <w:spacing w:line="240" w:lineRule="exact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  <w:p w:rsidR="008F6CD5" w:rsidRDefault="00AD2DC6" w:rsidP="00FD07C6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pacing w:line="240" w:lineRule="exact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FD07C6">
                              <w:rPr>
                                <w:rFonts w:ascii="Georgia" w:hAnsi="Georgia"/>
                                <w:szCs w:val="16"/>
                              </w:rPr>
                              <w:t>Quality of Taxis and Professionally groomed chauffeurs</w:t>
                            </w:r>
                          </w:p>
                          <w:p w:rsidR="00FD07C6" w:rsidRPr="00FD07C6" w:rsidRDefault="00FD07C6" w:rsidP="00FD07C6">
                            <w:pPr>
                              <w:pStyle w:val="ListParagraph"/>
                              <w:widowControl w:val="0"/>
                              <w:spacing w:line="240" w:lineRule="exact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  <w:p w:rsidR="00D75908" w:rsidRPr="00FD07C6" w:rsidRDefault="00AD2DC6" w:rsidP="008F2B61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pacing w:line="240" w:lineRule="exact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FD07C6">
                              <w:rPr>
                                <w:rFonts w:ascii="Georgia" w:hAnsi="Georgia"/>
                                <w:szCs w:val="16"/>
                              </w:rPr>
                              <w:t>Entering Porto as part of their expansion plan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E4EE1" id="_x0000_s1032" type="#_x0000_t202" style="position:absolute;left:0;text-align:left;margin-left:12.55pt;margin-top:147.1pt;width:3in;height:155.5pt;z-index:25159731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" fillcolor="#ededed [662]" stroked="f">
                <v:textbox inset="2.88pt,2.88pt,2.88pt,2.88pt">
                  <w:txbxContent>
                    <w:p w:rsidR="001C17DE" w:rsidRPr="00FD07C6" w:rsidRDefault="001C17DE" w:rsidP="001C17DE">
                      <w:pPr>
                        <w:widowControl w:val="0"/>
                        <w:spacing w:line="240" w:lineRule="exact"/>
                        <w:rPr>
                          <w:rFonts w:ascii="Georgia" w:hAnsi="Georgia"/>
                          <w:szCs w:val="16"/>
                        </w:rPr>
                      </w:pPr>
                      <w:r w:rsidRPr="00FD07C6">
                        <w:rPr>
                          <w:rFonts w:ascii="Georgia" w:hAnsi="Georgia"/>
                          <w:b/>
                          <w:sz w:val="22"/>
                          <w:szCs w:val="16"/>
                        </w:rPr>
                        <w:t>ShAn</w:t>
                      </w:r>
                      <w:r w:rsidRPr="00FD07C6">
                        <w:rPr>
                          <w:rFonts w:ascii="Georgia" w:hAnsi="Georgia"/>
                          <w:sz w:val="16"/>
                          <w:szCs w:val="16"/>
                        </w:rPr>
                        <w:t xml:space="preserve"> </w:t>
                      </w:r>
                      <w:r w:rsidRPr="00FD07C6">
                        <w:rPr>
                          <w:rFonts w:ascii="Georgia" w:hAnsi="Georgia"/>
                          <w:szCs w:val="16"/>
                        </w:rPr>
                        <w:t>Taxi Services</w:t>
                      </w:r>
                    </w:p>
                    <w:p w:rsidR="00FD07C6" w:rsidRPr="00FD07C6" w:rsidRDefault="00FD07C6" w:rsidP="001C17DE">
                      <w:pPr>
                        <w:widowControl w:val="0"/>
                        <w:spacing w:line="240" w:lineRule="exact"/>
                        <w:rPr>
                          <w:rFonts w:ascii="Georgia" w:hAnsi="Georgia"/>
                          <w:szCs w:val="16"/>
                        </w:rPr>
                      </w:pPr>
                    </w:p>
                    <w:p w:rsidR="008F6CD5" w:rsidRDefault="00AD2DC6" w:rsidP="00FD07C6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spacing w:line="240" w:lineRule="exact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FD07C6">
                        <w:rPr>
                          <w:rFonts w:ascii="Georgia" w:hAnsi="Georgia"/>
                          <w:szCs w:val="16"/>
                        </w:rPr>
                        <w:t>Taxi service provider having operations across Europe</w:t>
                      </w:r>
                    </w:p>
                    <w:p w:rsidR="00FD07C6" w:rsidRPr="00FD07C6" w:rsidRDefault="00FD07C6" w:rsidP="00FD07C6">
                      <w:pPr>
                        <w:pStyle w:val="ListParagraph"/>
                        <w:widowControl w:val="0"/>
                        <w:spacing w:line="240" w:lineRule="exact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</w:p>
                    <w:p w:rsidR="008F6CD5" w:rsidRDefault="00AD2DC6" w:rsidP="00FD07C6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spacing w:line="240" w:lineRule="exact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FD07C6">
                        <w:rPr>
                          <w:rFonts w:ascii="Georgia" w:hAnsi="Georgia"/>
                          <w:szCs w:val="16"/>
                        </w:rPr>
                        <w:t>Manage their own taxis</w:t>
                      </w:r>
                    </w:p>
                    <w:p w:rsidR="00FD07C6" w:rsidRPr="00FD07C6" w:rsidRDefault="00FD07C6" w:rsidP="00FD07C6">
                      <w:pPr>
                        <w:widowControl w:val="0"/>
                        <w:spacing w:line="240" w:lineRule="exact"/>
                        <w:rPr>
                          <w:rFonts w:ascii="Georgia" w:hAnsi="Georgia"/>
                          <w:szCs w:val="16"/>
                        </w:rPr>
                      </w:pPr>
                    </w:p>
                    <w:p w:rsidR="008F6CD5" w:rsidRDefault="00AD2DC6" w:rsidP="00FD07C6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spacing w:line="240" w:lineRule="exact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FD07C6">
                        <w:rPr>
                          <w:rFonts w:ascii="Georgia" w:hAnsi="Georgia"/>
                          <w:szCs w:val="16"/>
                        </w:rPr>
                        <w:t>Quality of Taxis and Professionally groomed chauffeurs</w:t>
                      </w:r>
                    </w:p>
                    <w:p w:rsidR="00FD07C6" w:rsidRPr="00FD07C6" w:rsidRDefault="00FD07C6" w:rsidP="00FD07C6">
                      <w:pPr>
                        <w:pStyle w:val="ListParagraph"/>
                        <w:widowControl w:val="0"/>
                        <w:spacing w:line="240" w:lineRule="exact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</w:p>
                    <w:p w:rsidR="00D75908" w:rsidRPr="00FD07C6" w:rsidRDefault="00AD2DC6" w:rsidP="008F2B61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spacing w:line="240" w:lineRule="exact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FD07C6">
                        <w:rPr>
                          <w:rFonts w:ascii="Georgia" w:hAnsi="Georgia"/>
                          <w:szCs w:val="16"/>
                        </w:rPr>
                        <w:t>Entering Porto as part of their expansion plan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63343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50912" behindDoc="0" locked="0" layoutInCell="1" allowOverlap="1" wp14:anchorId="5168E893" wp14:editId="40AF2D10">
                <wp:simplePos x="0" y="0"/>
                <wp:positionH relativeFrom="column">
                  <wp:posOffset>-133350</wp:posOffset>
                </wp:positionH>
                <wp:positionV relativeFrom="page">
                  <wp:posOffset>5825226</wp:posOffset>
                </wp:positionV>
                <wp:extent cx="2171700" cy="387985"/>
                <wp:effectExtent l="0" t="0" r="0" b="0"/>
                <wp:wrapNone/>
                <wp:docPr id="35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38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6334B2" w:rsidRPr="00950894" w:rsidRDefault="006334B2" w:rsidP="001C17DE">
                            <w:pPr>
                              <w:widowControl w:val="0"/>
                              <w:spacing w:line="480" w:lineRule="exact"/>
                              <w:ind w:left="360"/>
                              <w:rPr>
                                <w:rFonts w:ascii="Arial" w:hAnsi="Arial" w:cs="Arial"/>
                                <w:i/>
                                <w:iCs/>
                                <w:color w:val="auto"/>
                                <w:w w:val="80"/>
                                <w:sz w:val="48"/>
                                <w:szCs w:val="48"/>
                              </w:rPr>
                            </w:pPr>
                            <w:r w:rsidRPr="006334B2">
                              <w:rPr>
                                <w:rFonts w:ascii="Arial" w:hAnsi="Arial" w:cs="Arial"/>
                                <w:i/>
                                <w:iCs/>
                                <w:color w:val="auto"/>
                                <w:w w:val="80"/>
                                <w:sz w:val="44"/>
                                <w:szCs w:val="48"/>
                              </w:rPr>
                              <w:t>Deliverables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8E893" id="_x0000_s1033" type="#_x0000_t202" style="position:absolute;left:0;text-align:left;margin-left:-10.5pt;margin-top:458.7pt;width:171pt;height:30.55pt;z-index:25175091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" filled="f" fillcolor="#fffffe" stroked="f" strokecolor="#212120" insetpen="t">
                <v:textbox inset="2.88pt,2.88pt,2.88pt,2.88pt">
                  <w:txbxContent>
                    <w:p w:rsidR="006334B2" w:rsidRPr="00950894" w:rsidRDefault="006334B2" w:rsidP="001C17DE">
                      <w:pPr>
                        <w:widowControl w:val="0"/>
                        <w:spacing w:line="480" w:lineRule="exact"/>
                        <w:ind w:left="360"/>
                        <w:rPr>
                          <w:rFonts w:ascii="Arial" w:hAnsi="Arial" w:cs="Arial"/>
                          <w:i/>
                          <w:iCs/>
                          <w:color w:val="auto"/>
                          <w:w w:val="80"/>
                          <w:sz w:val="48"/>
                          <w:szCs w:val="48"/>
                        </w:rPr>
                      </w:pPr>
                      <w:r w:rsidRPr="006334B2">
                        <w:rPr>
                          <w:rFonts w:ascii="Arial" w:hAnsi="Arial" w:cs="Arial"/>
                          <w:i/>
                          <w:iCs/>
                          <w:color w:val="auto"/>
                          <w:w w:val="80"/>
                          <w:sz w:val="44"/>
                          <w:szCs w:val="48"/>
                        </w:rPr>
                        <w:t>Deliverables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63343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43744" behindDoc="0" locked="0" layoutInCell="1" allowOverlap="1" wp14:anchorId="1B609A9A" wp14:editId="6417CCFA">
                <wp:simplePos x="0" y="0"/>
                <wp:positionH relativeFrom="column">
                  <wp:posOffset>159589</wp:posOffset>
                </wp:positionH>
                <wp:positionV relativeFrom="page">
                  <wp:posOffset>224287</wp:posOffset>
                </wp:positionV>
                <wp:extent cx="2743200" cy="1130060"/>
                <wp:effectExtent l="0" t="0" r="0" b="0"/>
                <wp:wrapNone/>
                <wp:docPr id="34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13006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  <a:extLst/>
                      </wps:spPr>
                      <wps:txbx>
                        <w:txbxContent>
                          <w:p w:rsidR="00D60720" w:rsidRDefault="00D60720" w:rsidP="00950894">
                            <w:pPr>
                              <w:widowControl w:val="0"/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52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60720"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52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Executive Summary</w:t>
                            </w:r>
                          </w:p>
                          <w:p w:rsidR="00D60720" w:rsidRPr="00063343" w:rsidRDefault="00D60720" w:rsidP="00950894">
                            <w:pPr>
                              <w:widowControl w:val="0"/>
                              <w:spacing w:line="276" w:lineRule="auto"/>
                              <w:jc w:val="center"/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36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63343">
                              <w:rPr>
                                <w:rFonts w:ascii="Arial" w:hAnsi="Arial" w:cs="Arial"/>
                                <w:i/>
                                <w:iCs/>
                                <w:color w:val="000000" w:themeColor="text1"/>
                                <w:w w:val="80"/>
                                <w:sz w:val="36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Porto Cab Data Analysis</w:t>
                            </w:r>
                          </w:p>
                        </w:txbxContent>
                      </wps:txbx>
                      <wps:bodyPr rot="0" vert="horz" wrap="square" lIns="36576" tIns="36576" rIns="36576" bIns="36576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09A9A" id="_x0000_s1034" type="#_x0000_t202" style="position:absolute;left:0;text-align:left;margin-left:12.55pt;margin-top:17.65pt;width:3in;height:89pt;z-index:25174374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" fillcolor="#ededed [662]" stroked="f">
                <v:textbox inset="2.88pt,2.88pt,2.88pt,2.88pt">
                  <w:txbxContent>
                    <w:p w:rsidR="00D60720" w:rsidRDefault="00D60720" w:rsidP="00950894">
                      <w:pPr>
                        <w:widowControl w:val="0"/>
                        <w:spacing w:line="276" w:lineRule="auto"/>
                        <w:jc w:val="center"/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52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60720"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52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Executive Summary</w:t>
                      </w:r>
                    </w:p>
                    <w:p w:rsidR="00D60720" w:rsidRPr="00063343" w:rsidRDefault="00D60720" w:rsidP="00950894">
                      <w:pPr>
                        <w:widowControl w:val="0"/>
                        <w:spacing w:line="276" w:lineRule="auto"/>
                        <w:jc w:val="center"/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36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63343">
                        <w:rPr>
                          <w:rFonts w:ascii="Arial" w:hAnsi="Arial" w:cs="Arial"/>
                          <w:i/>
                          <w:iCs/>
                          <w:color w:val="000000" w:themeColor="text1"/>
                          <w:w w:val="80"/>
                          <w:sz w:val="36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Porto Cab Data Analysis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063343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38624" behindDoc="0" locked="0" layoutInCell="1" allowOverlap="1" wp14:anchorId="001F7428" wp14:editId="51B7D422">
                <wp:simplePos x="0" y="0"/>
                <wp:positionH relativeFrom="column">
                  <wp:posOffset>-90170</wp:posOffset>
                </wp:positionH>
                <wp:positionV relativeFrom="page">
                  <wp:posOffset>3948801</wp:posOffset>
                </wp:positionV>
                <wp:extent cx="2171700" cy="387985"/>
                <wp:effectExtent l="0" t="0" r="0" b="0"/>
                <wp:wrapNone/>
                <wp:docPr id="345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387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1C17DE" w:rsidRPr="006334B2" w:rsidRDefault="00063343" w:rsidP="001C17DE">
                            <w:pPr>
                              <w:widowControl w:val="0"/>
                              <w:spacing w:line="480" w:lineRule="exact"/>
                              <w:ind w:left="360"/>
                              <w:rPr>
                                <w:rFonts w:ascii="Arial" w:hAnsi="Arial" w:cs="Arial"/>
                                <w:i/>
                                <w:iCs/>
                                <w:color w:val="auto"/>
                                <w:w w:val="80"/>
                                <w:sz w:val="44"/>
                                <w:szCs w:val="48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auto"/>
                                <w:w w:val="80"/>
                                <w:sz w:val="44"/>
                                <w:szCs w:val="48"/>
                              </w:rPr>
                              <w:t>O</w:t>
                            </w:r>
                            <w:r w:rsidR="001C17DE" w:rsidRPr="006334B2">
                              <w:rPr>
                                <w:rFonts w:ascii="Arial" w:hAnsi="Arial" w:cs="Arial"/>
                                <w:i/>
                                <w:iCs/>
                                <w:color w:val="auto"/>
                                <w:w w:val="80"/>
                                <w:sz w:val="44"/>
                                <w:szCs w:val="48"/>
                              </w:rPr>
                              <w:t>bjective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1F7428" id="_x0000_s1035" type="#_x0000_t202" style="position:absolute;left:0;text-align:left;margin-left:-7.1pt;margin-top:310.95pt;width:171pt;height:30.55pt;z-index:25173862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" filled="f" fillcolor="#fffffe" stroked="f" strokecolor="#212120" insetpen="t">
                <v:textbox inset="2.88pt,2.88pt,2.88pt,2.88pt">
                  <w:txbxContent>
                    <w:p w:rsidR="001C17DE" w:rsidRPr="006334B2" w:rsidRDefault="00063343" w:rsidP="001C17DE">
                      <w:pPr>
                        <w:widowControl w:val="0"/>
                        <w:spacing w:line="480" w:lineRule="exact"/>
                        <w:ind w:left="360"/>
                        <w:rPr>
                          <w:rFonts w:ascii="Arial" w:hAnsi="Arial" w:cs="Arial"/>
                          <w:i/>
                          <w:iCs/>
                          <w:color w:val="auto"/>
                          <w:w w:val="80"/>
                          <w:sz w:val="44"/>
                          <w:szCs w:val="48"/>
                        </w:rPr>
                      </w:pPr>
                      <w:r>
                        <w:rPr>
                          <w:rFonts w:ascii="Arial" w:hAnsi="Arial" w:cs="Arial"/>
                          <w:i/>
                          <w:iCs/>
                          <w:color w:val="auto"/>
                          <w:w w:val="80"/>
                          <w:sz w:val="44"/>
                          <w:szCs w:val="48"/>
                        </w:rPr>
                        <w:t>O</w:t>
                      </w:r>
                      <w:r w:rsidR="001C17DE" w:rsidRPr="006334B2">
                        <w:rPr>
                          <w:rFonts w:ascii="Arial" w:hAnsi="Arial" w:cs="Arial"/>
                          <w:i/>
                          <w:iCs/>
                          <w:color w:val="auto"/>
                          <w:w w:val="80"/>
                          <w:sz w:val="44"/>
                          <w:szCs w:val="48"/>
                        </w:rPr>
                        <w:t>bjective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334B2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49888" behindDoc="0" locked="0" layoutInCell="1" allowOverlap="1" wp14:anchorId="5C863BC3" wp14:editId="24AF8893">
                <wp:simplePos x="0" y="0"/>
                <wp:positionH relativeFrom="column">
                  <wp:posOffset>116205</wp:posOffset>
                </wp:positionH>
                <wp:positionV relativeFrom="page">
                  <wp:posOffset>6218184</wp:posOffset>
                </wp:positionV>
                <wp:extent cx="2743200" cy="1362710"/>
                <wp:effectExtent l="0" t="0" r="0" b="8890"/>
                <wp:wrapNone/>
                <wp:docPr id="358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36271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  <a:extLst/>
                      </wps:spPr>
                      <wps:txbx>
                        <w:txbxContent>
                          <w:p w:rsidR="008F6CD5" w:rsidRDefault="00AD2DC6" w:rsidP="006334B2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Cs w:val="16"/>
                              </w:rPr>
                              <w:t>Key insights from the data pertaining to taxi usage in Porto</w:t>
                            </w:r>
                          </w:p>
                          <w:p w:rsidR="006334B2" w:rsidRPr="006334B2" w:rsidRDefault="006334B2" w:rsidP="006334B2">
                            <w:pPr>
                              <w:pStyle w:val="ListParagraph"/>
                              <w:widowControl w:val="0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  <w:p w:rsidR="008F6CD5" w:rsidRDefault="00AD2DC6" w:rsidP="006334B2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Cs w:val="16"/>
                              </w:rPr>
                              <w:t>TMV - Taxi movement visualizer</w:t>
                            </w:r>
                          </w:p>
                          <w:p w:rsidR="006334B2" w:rsidRPr="006334B2" w:rsidRDefault="006334B2" w:rsidP="006334B2">
                            <w:pPr>
                              <w:widowControl w:val="0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  <w:p w:rsidR="008F6CD5" w:rsidRDefault="00AD2DC6" w:rsidP="006334B2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Cs w:val="16"/>
                              </w:rPr>
                              <w:t>TSD - Taxi Stand Demand Estimator</w:t>
                            </w:r>
                          </w:p>
                          <w:p w:rsidR="006334B2" w:rsidRPr="006334B2" w:rsidRDefault="006334B2" w:rsidP="006334B2">
                            <w:pPr>
                              <w:widowControl w:val="0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  <w:p w:rsidR="008F6CD5" w:rsidRPr="006334B2" w:rsidRDefault="00AD2DC6" w:rsidP="006334B2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6334B2">
                              <w:rPr>
                                <w:rFonts w:ascii="Georgia" w:hAnsi="Georgia"/>
                                <w:szCs w:val="16"/>
                              </w:rPr>
                              <w:t>TDE – Trip Duration Estimator</w:t>
                            </w:r>
                          </w:p>
                          <w:p w:rsidR="006334B2" w:rsidRPr="00FD07C6" w:rsidRDefault="006334B2" w:rsidP="00950894">
                            <w:pPr>
                              <w:widowControl w:val="0"/>
                              <w:spacing w:line="240" w:lineRule="exact"/>
                              <w:ind w:left="630" w:hanging="360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863BC3" id="_x0000_s1036" type="#_x0000_t202" style="position:absolute;left:0;text-align:left;margin-left:9.15pt;margin-top:489.6pt;width:3in;height:107.3pt;z-index:25174988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" fillcolor="#ededed [662]" stroked="f">
                <v:textbox inset="2.88pt,2.88pt,2.88pt,2.88pt">
                  <w:txbxContent>
                    <w:p w:rsidR="008F6CD5" w:rsidRDefault="00AD2DC6" w:rsidP="006334B2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6334B2">
                        <w:rPr>
                          <w:rFonts w:ascii="Georgia" w:hAnsi="Georgia"/>
                          <w:szCs w:val="16"/>
                        </w:rPr>
                        <w:t>Key insights from the data pertaining to taxi usage in Porto</w:t>
                      </w:r>
                    </w:p>
                    <w:p w:rsidR="006334B2" w:rsidRPr="006334B2" w:rsidRDefault="006334B2" w:rsidP="006334B2">
                      <w:pPr>
                        <w:pStyle w:val="ListParagraph"/>
                        <w:widowControl w:val="0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</w:p>
                    <w:p w:rsidR="008F6CD5" w:rsidRDefault="00AD2DC6" w:rsidP="006334B2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6334B2">
                        <w:rPr>
                          <w:rFonts w:ascii="Georgia" w:hAnsi="Georgia"/>
                          <w:szCs w:val="16"/>
                        </w:rPr>
                        <w:t>TMV - Taxi movement visualizer</w:t>
                      </w:r>
                    </w:p>
                    <w:p w:rsidR="006334B2" w:rsidRPr="006334B2" w:rsidRDefault="006334B2" w:rsidP="006334B2">
                      <w:pPr>
                        <w:widowControl w:val="0"/>
                        <w:rPr>
                          <w:rFonts w:ascii="Georgia" w:hAnsi="Georgia"/>
                          <w:szCs w:val="16"/>
                        </w:rPr>
                      </w:pPr>
                    </w:p>
                    <w:p w:rsidR="008F6CD5" w:rsidRDefault="00AD2DC6" w:rsidP="006334B2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6334B2">
                        <w:rPr>
                          <w:rFonts w:ascii="Georgia" w:hAnsi="Georgia"/>
                          <w:szCs w:val="16"/>
                        </w:rPr>
                        <w:t>TSD - Taxi Stand Demand Estimator</w:t>
                      </w:r>
                    </w:p>
                    <w:p w:rsidR="006334B2" w:rsidRPr="006334B2" w:rsidRDefault="006334B2" w:rsidP="006334B2">
                      <w:pPr>
                        <w:widowControl w:val="0"/>
                        <w:rPr>
                          <w:rFonts w:ascii="Georgia" w:hAnsi="Georgia"/>
                          <w:szCs w:val="16"/>
                        </w:rPr>
                      </w:pPr>
                    </w:p>
                    <w:p w:rsidR="008F6CD5" w:rsidRPr="006334B2" w:rsidRDefault="00AD2DC6" w:rsidP="006334B2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6334B2">
                        <w:rPr>
                          <w:rFonts w:ascii="Georgia" w:hAnsi="Georgia"/>
                          <w:szCs w:val="16"/>
                        </w:rPr>
                        <w:t>TDE – Trip Duration Estimator</w:t>
                      </w:r>
                    </w:p>
                    <w:p w:rsidR="006334B2" w:rsidRPr="00FD07C6" w:rsidRDefault="006334B2" w:rsidP="00950894">
                      <w:pPr>
                        <w:widowControl w:val="0"/>
                        <w:spacing w:line="240" w:lineRule="exact"/>
                        <w:ind w:left="630" w:hanging="360"/>
                        <w:rPr>
                          <w:rFonts w:ascii="Georgia" w:hAnsi="Georgia"/>
                          <w:szCs w:val="16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6334B2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736576" behindDoc="0" locked="0" layoutInCell="1" allowOverlap="1" wp14:anchorId="7D1735FB" wp14:editId="7E7EE26E">
                <wp:simplePos x="0" y="0"/>
                <wp:positionH relativeFrom="column">
                  <wp:posOffset>159385</wp:posOffset>
                </wp:positionH>
                <wp:positionV relativeFrom="page">
                  <wp:posOffset>4350385</wp:posOffset>
                </wp:positionV>
                <wp:extent cx="2743200" cy="1362710"/>
                <wp:effectExtent l="0" t="0" r="0" b="8890"/>
                <wp:wrapNone/>
                <wp:docPr id="337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136271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  <a:effectLst/>
                        <a:extLst/>
                      </wps:spPr>
                      <wps:txbx>
                        <w:txbxContent>
                          <w:p w:rsidR="001C17DE" w:rsidRDefault="001C17DE" w:rsidP="00950894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pacing w:line="240" w:lineRule="exact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FD07C6">
                              <w:rPr>
                                <w:rFonts w:ascii="Georgia" w:hAnsi="Georgia"/>
                                <w:szCs w:val="16"/>
                              </w:rPr>
                              <w:t>Identify which model they should go with (Call a cab or Taxi Stand)</w:t>
                            </w:r>
                          </w:p>
                          <w:p w:rsidR="00FD07C6" w:rsidRPr="00FD07C6" w:rsidRDefault="00FD07C6" w:rsidP="00950894">
                            <w:pPr>
                              <w:pStyle w:val="ListParagraph"/>
                              <w:widowControl w:val="0"/>
                              <w:spacing w:line="240" w:lineRule="exact"/>
                              <w:ind w:left="630" w:hanging="360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  <w:p w:rsidR="001C17DE" w:rsidRDefault="001C17DE" w:rsidP="00950894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pacing w:line="240" w:lineRule="exact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FD07C6">
                              <w:rPr>
                                <w:rFonts w:ascii="Georgia" w:hAnsi="Georgia"/>
                                <w:szCs w:val="16"/>
                              </w:rPr>
                              <w:t>Identify the key areas in Porto to maximize taxi utilization</w:t>
                            </w:r>
                          </w:p>
                          <w:p w:rsidR="00FD07C6" w:rsidRPr="00FD07C6" w:rsidRDefault="00FD07C6" w:rsidP="00950894">
                            <w:pPr>
                              <w:widowControl w:val="0"/>
                              <w:spacing w:line="240" w:lineRule="exact"/>
                              <w:ind w:left="630" w:hanging="360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  <w:p w:rsidR="001C17DE" w:rsidRPr="00FD07C6" w:rsidRDefault="001C17DE" w:rsidP="00950894">
                            <w:pPr>
                              <w:pStyle w:val="ListParagraph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spacing w:line="240" w:lineRule="exact"/>
                              <w:ind w:left="630"/>
                              <w:rPr>
                                <w:rFonts w:ascii="Georgia" w:hAnsi="Georgia"/>
                                <w:szCs w:val="16"/>
                              </w:rPr>
                            </w:pPr>
                            <w:r w:rsidRPr="00FD07C6">
                              <w:rPr>
                                <w:rFonts w:ascii="Georgia" w:hAnsi="Georgia"/>
                                <w:szCs w:val="16"/>
                              </w:rPr>
                              <w:t>Provide AI enabled tools to help them be agile in their decision making</w:t>
                            </w:r>
                          </w:p>
                          <w:p w:rsidR="001C17DE" w:rsidRPr="00FD07C6" w:rsidRDefault="001C17DE" w:rsidP="00950894">
                            <w:pPr>
                              <w:widowControl w:val="0"/>
                              <w:spacing w:line="240" w:lineRule="exact"/>
                              <w:ind w:left="630" w:hanging="360"/>
                              <w:rPr>
                                <w:rFonts w:ascii="Georgia" w:hAnsi="Georgia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735FB" id="_x0000_s1037" type="#_x0000_t202" style="position:absolute;left:0;text-align:left;margin-left:12.55pt;margin-top:342.55pt;width:3in;height:107.3pt;z-index:25173657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" fillcolor="#ededed [662]" stroked="f">
                <v:textbox inset="2.88pt,2.88pt,2.88pt,2.88pt">
                  <w:txbxContent>
                    <w:p w:rsidR="001C17DE" w:rsidRDefault="001C17DE" w:rsidP="00950894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spacing w:line="240" w:lineRule="exact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FD07C6">
                        <w:rPr>
                          <w:rFonts w:ascii="Georgia" w:hAnsi="Georgia"/>
                          <w:szCs w:val="16"/>
                        </w:rPr>
                        <w:t>Identify which model they should go with (Call a cab or Taxi Stand)</w:t>
                      </w:r>
                    </w:p>
                    <w:p w:rsidR="00FD07C6" w:rsidRPr="00FD07C6" w:rsidRDefault="00FD07C6" w:rsidP="00950894">
                      <w:pPr>
                        <w:pStyle w:val="ListParagraph"/>
                        <w:widowControl w:val="0"/>
                        <w:spacing w:line="240" w:lineRule="exact"/>
                        <w:ind w:left="630" w:hanging="360"/>
                        <w:rPr>
                          <w:rFonts w:ascii="Georgia" w:hAnsi="Georgia"/>
                          <w:szCs w:val="16"/>
                        </w:rPr>
                      </w:pPr>
                    </w:p>
                    <w:p w:rsidR="001C17DE" w:rsidRDefault="001C17DE" w:rsidP="00950894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spacing w:line="240" w:lineRule="exact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FD07C6">
                        <w:rPr>
                          <w:rFonts w:ascii="Georgia" w:hAnsi="Georgia"/>
                          <w:szCs w:val="16"/>
                        </w:rPr>
                        <w:t>Identify the key areas in Porto to maximize taxi utilization</w:t>
                      </w:r>
                    </w:p>
                    <w:p w:rsidR="00FD07C6" w:rsidRPr="00FD07C6" w:rsidRDefault="00FD07C6" w:rsidP="00950894">
                      <w:pPr>
                        <w:widowControl w:val="0"/>
                        <w:spacing w:line="240" w:lineRule="exact"/>
                        <w:ind w:left="630" w:hanging="360"/>
                        <w:rPr>
                          <w:rFonts w:ascii="Georgia" w:hAnsi="Georgia"/>
                          <w:szCs w:val="16"/>
                        </w:rPr>
                      </w:pPr>
                    </w:p>
                    <w:p w:rsidR="001C17DE" w:rsidRPr="00FD07C6" w:rsidRDefault="001C17DE" w:rsidP="00950894">
                      <w:pPr>
                        <w:pStyle w:val="ListParagraph"/>
                        <w:widowControl w:val="0"/>
                        <w:numPr>
                          <w:ilvl w:val="0"/>
                          <w:numId w:val="2"/>
                        </w:numPr>
                        <w:spacing w:line="240" w:lineRule="exact"/>
                        <w:ind w:left="630"/>
                        <w:rPr>
                          <w:rFonts w:ascii="Georgia" w:hAnsi="Georgia"/>
                          <w:szCs w:val="16"/>
                        </w:rPr>
                      </w:pPr>
                      <w:r w:rsidRPr="00FD07C6">
                        <w:rPr>
                          <w:rFonts w:ascii="Georgia" w:hAnsi="Georgia"/>
                          <w:szCs w:val="16"/>
                        </w:rPr>
                        <w:t>Provide AI enabled tools to help them be agile in their decision making</w:t>
                      </w:r>
                    </w:p>
                    <w:p w:rsidR="001C17DE" w:rsidRPr="00FD07C6" w:rsidRDefault="001C17DE" w:rsidP="00950894">
                      <w:pPr>
                        <w:widowControl w:val="0"/>
                        <w:spacing w:line="240" w:lineRule="exact"/>
                        <w:ind w:left="630" w:hanging="360"/>
                        <w:rPr>
                          <w:rFonts w:ascii="Georgia" w:hAnsi="Georgia"/>
                          <w:szCs w:val="16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45440" behindDoc="0" locked="0" layoutInCell="1" allowOverlap="1" wp14:anchorId="53564C35" wp14:editId="30B67ABA">
                <wp:simplePos x="0" y="0"/>
                <wp:positionH relativeFrom="column">
                  <wp:posOffset>6450965</wp:posOffset>
                </wp:positionH>
                <wp:positionV relativeFrom="page">
                  <wp:posOffset>5836920</wp:posOffset>
                </wp:positionV>
                <wp:extent cx="869950" cy="0"/>
                <wp:effectExtent l="12065" t="7620" r="13335" b="11430"/>
                <wp:wrapNone/>
                <wp:docPr id="297" name="Line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99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D95EBA" id="Line 299" o:spid="_x0000_s1026" style="position:absolute;z-index:25164544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507.95pt,459.6pt" to="576.45pt,45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41344" behindDoc="0" locked="0" layoutInCell="1" allowOverlap="1" wp14:anchorId="638EF381" wp14:editId="7E209611">
                <wp:simplePos x="0" y="0"/>
                <wp:positionH relativeFrom="column">
                  <wp:posOffset>5715</wp:posOffset>
                </wp:positionH>
                <wp:positionV relativeFrom="page">
                  <wp:posOffset>6059170</wp:posOffset>
                </wp:positionV>
                <wp:extent cx="9601200" cy="0"/>
                <wp:effectExtent l="0" t="0" r="0" b="0"/>
                <wp:wrapNone/>
                <wp:docPr id="177" name="Lin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6012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9D5943" id="Line 179" o:spid="_x0000_s1026" style="position:absolute;z-index:25164134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.45pt,477.1pt" to="756.45pt,47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40320" behindDoc="0" locked="0" layoutInCell="1" allowOverlap="1" wp14:anchorId="432A1432" wp14:editId="40558C1E">
                <wp:simplePos x="0" y="0"/>
                <wp:positionH relativeFrom="column">
                  <wp:posOffset>9496425</wp:posOffset>
                </wp:positionH>
                <wp:positionV relativeFrom="page">
                  <wp:posOffset>6065520</wp:posOffset>
                </wp:positionV>
                <wp:extent cx="0" cy="1485900"/>
                <wp:effectExtent l="9525" t="7620" r="9525" b="11430"/>
                <wp:wrapNone/>
                <wp:docPr id="176" name="Lin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859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21B312" id="Line 178" o:spid="_x0000_s1026" style="position:absolute;z-index:25164032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747.75pt,477.6pt" to="747.75pt,59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39296" behindDoc="0" locked="0" layoutInCell="1" allowOverlap="1" wp14:anchorId="2CED3F74" wp14:editId="24A815D7">
                <wp:simplePos x="0" y="0"/>
                <wp:positionH relativeFrom="column">
                  <wp:posOffset>9507855</wp:posOffset>
                </wp:positionH>
                <wp:positionV relativeFrom="page">
                  <wp:posOffset>7304405</wp:posOffset>
                </wp:positionV>
                <wp:extent cx="99060" cy="0"/>
                <wp:effectExtent l="11430" t="8255" r="13335" b="10795"/>
                <wp:wrapNone/>
                <wp:docPr id="175" name="Lin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90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9A8D56" id="Line 177" o:spid="_x0000_s1026" style="position:absolute;z-index:25163929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748.65pt,575.15pt" to="756.45pt,5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38272" behindDoc="0" locked="0" layoutInCell="1" allowOverlap="1" wp14:anchorId="5F5AA4A2" wp14:editId="336AB84A">
                <wp:simplePos x="0" y="0"/>
                <wp:positionH relativeFrom="column">
                  <wp:posOffset>9507855</wp:posOffset>
                </wp:positionH>
                <wp:positionV relativeFrom="page">
                  <wp:posOffset>7056120</wp:posOffset>
                </wp:positionV>
                <wp:extent cx="99060" cy="0"/>
                <wp:effectExtent l="11430" t="7620" r="13335" b="11430"/>
                <wp:wrapNone/>
                <wp:docPr id="174" name="Lin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90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BF5C24" id="Line 176" o:spid="_x0000_s1026" style="position:absolute;z-index:25163827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748.65pt,555.6pt" to="756.45pt,55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37248" behindDoc="0" locked="0" layoutInCell="1" allowOverlap="1" wp14:anchorId="202CB5C4" wp14:editId="6E45F399">
                <wp:simplePos x="0" y="0"/>
                <wp:positionH relativeFrom="column">
                  <wp:posOffset>9507855</wp:posOffset>
                </wp:positionH>
                <wp:positionV relativeFrom="page">
                  <wp:posOffset>6808470</wp:posOffset>
                </wp:positionV>
                <wp:extent cx="99060" cy="0"/>
                <wp:effectExtent l="11430" t="7620" r="13335" b="11430"/>
                <wp:wrapNone/>
                <wp:docPr id="173" name="Lin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90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12C4A2" id="Line 175" o:spid="_x0000_s1026" style="position:absolute;z-index:25163724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748.65pt,536.1pt" to="756.45pt,5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36224" behindDoc="0" locked="0" layoutInCell="1" allowOverlap="1" wp14:anchorId="0C9F14CB" wp14:editId="4DED6BEA">
                <wp:simplePos x="0" y="0"/>
                <wp:positionH relativeFrom="column">
                  <wp:posOffset>9507855</wp:posOffset>
                </wp:positionH>
                <wp:positionV relativeFrom="page">
                  <wp:posOffset>6560820</wp:posOffset>
                </wp:positionV>
                <wp:extent cx="99060" cy="0"/>
                <wp:effectExtent l="11430" t="7620" r="13335" b="11430"/>
                <wp:wrapNone/>
                <wp:docPr id="172" name="Line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90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4EA2C4" id="Line 174" o:spid="_x0000_s1026" style="position:absolute;z-index:25163622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748.65pt,516.6pt" to="756.45pt,5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35200" behindDoc="0" locked="0" layoutInCell="1" allowOverlap="1" wp14:anchorId="2851C461" wp14:editId="63E784F1">
                <wp:simplePos x="0" y="0"/>
                <wp:positionH relativeFrom="column">
                  <wp:posOffset>9507855</wp:posOffset>
                </wp:positionH>
                <wp:positionV relativeFrom="page">
                  <wp:posOffset>6313170</wp:posOffset>
                </wp:positionV>
                <wp:extent cx="99060" cy="0"/>
                <wp:effectExtent l="11430" t="7620" r="13335" b="11430"/>
                <wp:wrapNone/>
                <wp:docPr id="171" name="Lin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90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C15FCA" id="Line 173" o:spid="_x0000_s1026" style="position:absolute;z-index:25163520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748.65pt,497.1pt" to="756.45pt,49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27008" behindDoc="0" locked="0" layoutInCell="1" allowOverlap="1" wp14:anchorId="43E40B3C" wp14:editId="1E8FD60A">
                <wp:simplePos x="0" y="0"/>
                <wp:positionH relativeFrom="column">
                  <wp:posOffset>2520315</wp:posOffset>
                </wp:positionH>
                <wp:positionV relativeFrom="page">
                  <wp:posOffset>4351020</wp:posOffset>
                </wp:positionV>
                <wp:extent cx="0" cy="1714500"/>
                <wp:effectExtent l="15240" t="7620" r="13335" b="11430"/>
                <wp:wrapNone/>
                <wp:docPr id="163" name="Lin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71450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BCD418" id="Line 165" o:spid="_x0000_s1026" style="position:absolute;z-index:2516270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198.45pt,342.6pt" to="198.45pt,4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25984" behindDoc="0" locked="0" layoutInCell="1" allowOverlap="1" wp14:anchorId="0F12FDED" wp14:editId="66A41ABA">
                <wp:simplePos x="0" y="0"/>
                <wp:positionH relativeFrom="column">
                  <wp:posOffset>2520315</wp:posOffset>
                </wp:positionH>
                <wp:positionV relativeFrom="page">
                  <wp:posOffset>4594860</wp:posOffset>
                </wp:positionV>
                <wp:extent cx="545465" cy="0"/>
                <wp:effectExtent l="15240" t="13335" r="10795" b="15240"/>
                <wp:wrapNone/>
                <wp:docPr id="162" name="Lin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546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1AE827" id="Line 164" o:spid="_x0000_s1026" style="position:absolute;z-index:25162598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198.45pt,361.8pt" to="241.4pt,36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23936" behindDoc="0" locked="0" layoutInCell="1" allowOverlap="1" wp14:anchorId="40A24329" wp14:editId="2BF763D2">
                <wp:simplePos x="0" y="0"/>
                <wp:positionH relativeFrom="column">
                  <wp:posOffset>2520315</wp:posOffset>
                </wp:positionH>
                <wp:positionV relativeFrom="page">
                  <wp:posOffset>5820410</wp:posOffset>
                </wp:positionV>
                <wp:extent cx="545465" cy="0"/>
                <wp:effectExtent l="15240" t="10160" r="10795" b="8890"/>
                <wp:wrapNone/>
                <wp:docPr id="160" name="Lin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546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37A4E4" id="Line 162" o:spid="_x0000_s1026" style="position:absolute;z-index:25162393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198.45pt,458.3pt" to="241.4pt,45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22912" behindDoc="0" locked="0" layoutInCell="1" allowOverlap="1" wp14:anchorId="4CBD46A8" wp14:editId="144C6CEE">
                <wp:simplePos x="0" y="0"/>
                <wp:positionH relativeFrom="column">
                  <wp:posOffset>2520315</wp:posOffset>
                </wp:positionH>
                <wp:positionV relativeFrom="page">
                  <wp:posOffset>5575300</wp:posOffset>
                </wp:positionV>
                <wp:extent cx="545465" cy="0"/>
                <wp:effectExtent l="15240" t="12700" r="10795" b="6350"/>
                <wp:wrapNone/>
                <wp:docPr id="159" name="Lin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546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8A18CC" id="Line 161" o:spid="_x0000_s1026" style="position:absolute;z-index:25162291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198.45pt,439pt" to="241.4pt,4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21888" behindDoc="0" locked="0" layoutInCell="1" allowOverlap="1" wp14:anchorId="52FBAE64" wp14:editId="1C5E1A8E">
                <wp:simplePos x="0" y="0"/>
                <wp:positionH relativeFrom="column">
                  <wp:posOffset>2520315</wp:posOffset>
                </wp:positionH>
                <wp:positionV relativeFrom="page">
                  <wp:posOffset>5330190</wp:posOffset>
                </wp:positionV>
                <wp:extent cx="545465" cy="0"/>
                <wp:effectExtent l="15240" t="15240" r="10795" b="13335"/>
                <wp:wrapNone/>
                <wp:docPr id="158" name="Lin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546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2F1456" id="Line 160" o:spid="_x0000_s1026" style="position:absolute;z-index:25162188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198.45pt,419.7pt" to="241.4pt,41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20864" behindDoc="0" locked="0" layoutInCell="1" allowOverlap="1" wp14:anchorId="612D8676" wp14:editId="2A8C44A5">
                <wp:simplePos x="0" y="0"/>
                <wp:positionH relativeFrom="column">
                  <wp:posOffset>2520315</wp:posOffset>
                </wp:positionH>
                <wp:positionV relativeFrom="page">
                  <wp:posOffset>5085080</wp:posOffset>
                </wp:positionV>
                <wp:extent cx="545465" cy="0"/>
                <wp:effectExtent l="15240" t="8255" r="10795" b="10795"/>
                <wp:wrapNone/>
                <wp:docPr id="157" name="Lin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546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0AF953" id="Line 159" o:spid="_x0000_s1026" style="position:absolute;z-index:25162086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198.45pt,400.4pt" to="241.4pt,40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19840" behindDoc="0" locked="0" layoutInCell="1" allowOverlap="1" wp14:anchorId="6232375F" wp14:editId="3B8311A7">
                <wp:simplePos x="0" y="0"/>
                <wp:positionH relativeFrom="column">
                  <wp:posOffset>2520315</wp:posOffset>
                </wp:positionH>
                <wp:positionV relativeFrom="page">
                  <wp:posOffset>4839970</wp:posOffset>
                </wp:positionV>
                <wp:extent cx="545465" cy="0"/>
                <wp:effectExtent l="15240" t="10795" r="10795" b="8255"/>
                <wp:wrapNone/>
                <wp:docPr id="156" name="Lin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546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C67B19" id="Line 158" o:spid="_x0000_s1026" style="position:absolute;z-index:25161984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198.45pt,381.1pt" to="241.4pt,38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09600" behindDoc="0" locked="0" layoutInCell="1" allowOverlap="1" wp14:anchorId="2E48FADA" wp14:editId="40CC461A">
                <wp:simplePos x="0" y="0"/>
                <wp:positionH relativeFrom="column">
                  <wp:posOffset>6235065</wp:posOffset>
                </wp:positionH>
                <wp:positionV relativeFrom="page">
                  <wp:posOffset>-1592580</wp:posOffset>
                </wp:positionV>
                <wp:extent cx="2743200" cy="0"/>
                <wp:effectExtent l="15240" t="7620" r="13335" b="11430"/>
                <wp:wrapNone/>
                <wp:docPr id="30" name="Lin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432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493D61" id="Line 32" o:spid="_x0000_s1026" style="position:absolute;z-index:25160960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490.95pt,-125.4pt" to="706.95pt,-12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08576" behindDoc="0" locked="0" layoutInCell="1" allowOverlap="1" wp14:anchorId="77AA232A" wp14:editId="55140CA6">
                <wp:simplePos x="0" y="0"/>
                <wp:positionH relativeFrom="column">
                  <wp:posOffset>5434965</wp:posOffset>
                </wp:positionH>
                <wp:positionV relativeFrom="page">
                  <wp:posOffset>-1821180</wp:posOffset>
                </wp:positionV>
                <wp:extent cx="2743200" cy="0"/>
                <wp:effectExtent l="15240" t="7620" r="13335" b="11430"/>
                <wp:wrapNone/>
                <wp:docPr id="29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7432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70C3FC" id="Line 31" o:spid="_x0000_s1026" style="position:absolute;z-index:25160857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427.95pt,-143.4pt" to="643.95pt,-1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07552" behindDoc="0" locked="0" layoutInCell="1" allowOverlap="1" wp14:anchorId="7D362906" wp14:editId="21D0BA86">
                <wp:simplePos x="0" y="0"/>
                <wp:positionH relativeFrom="column">
                  <wp:posOffset>13031470</wp:posOffset>
                </wp:positionH>
                <wp:positionV relativeFrom="page">
                  <wp:posOffset>1972945</wp:posOffset>
                </wp:positionV>
                <wp:extent cx="2114550" cy="2000250"/>
                <wp:effectExtent l="1270" t="1270" r="0" b="0"/>
                <wp:wrapNone/>
                <wp:docPr id="28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2000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75908" w:rsidRDefault="00D75908" w:rsidP="00D75908">
                            <w:pPr>
                              <w:widowControl w:val="0"/>
                              <w:spacing w:line="220" w:lineRule="exac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Congue nihil imperdiet doming id quod mazim placerat facer minim veni am ut wisi enim ad minimeniam, quis erat nostr uexe</w:t>
                            </w:r>
                          </w:p>
                          <w:p w:rsidR="00D75908" w:rsidRDefault="00D75908" w:rsidP="00D75908">
                            <w:pPr>
                              <w:widowControl w:val="0"/>
                              <w:spacing w:line="220" w:lineRule="exac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rci tation ullamcorper nostru exerci tation ullam corper et iusto odio dig nissim qui blandit praesent lupta. Tummer delenit </w:t>
                            </w:r>
                          </w:p>
                          <w:p w:rsidR="00D75908" w:rsidRDefault="00D75908" w:rsidP="00D75908">
                            <w:pPr>
                              <w:widowControl w:val="0"/>
                              <w:spacing w:line="220" w:lineRule="exac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augue duis dolore te feugait nulla facilisi. Con erattis sectetuer adip iscing elit, sed erat diam nonummy nibh magna erat.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362906" id="Text Box 30" o:spid="_x0000_s1038" type="#_x0000_t202" style="position:absolute;left:0;text-align:left;margin-left:1026.1pt;margin-top:155.35pt;width:166.5pt;height:157.5pt;z-index:25160755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" filled="f" fillcolor="#fffffe" stroked="f" strokecolor="#212120" insetpen="t">
                <v:textbox inset="2.88pt,2.88pt,2.88pt,2.88pt">
                  <w:txbxContent>
                    <w:p w:rsidR="00D75908" w:rsidRDefault="00D75908" w:rsidP="00D75908">
                      <w:pPr>
                        <w:widowControl w:val="0"/>
                        <w:spacing w:line="220" w:lineRule="exac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Congue nihil imperdiet doming id quod mazim placerat facer minim veni am ut wisi enim ad minimeniam, quis erat nostr uexe</w:t>
                      </w:r>
                    </w:p>
                    <w:p w:rsidR="00D75908" w:rsidRDefault="00D75908" w:rsidP="00D75908">
                      <w:pPr>
                        <w:widowControl w:val="0"/>
                        <w:spacing w:line="220" w:lineRule="exac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rci tation ullamcorper nostru exerci tation ullam corper et iusto odio dig nissim qui blandit praesent lupta. Tummer delenit </w:t>
                      </w:r>
                    </w:p>
                    <w:p w:rsidR="00D75908" w:rsidRDefault="00D75908" w:rsidP="00D75908">
                      <w:pPr>
                        <w:widowControl w:val="0"/>
                        <w:spacing w:line="220" w:lineRule="exac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augue duis dolore te feugait nulla facilisi. Con erattis sectetuer adip iscing elit, sed erat diam nonummy nibh magna erat.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603456" behindDoc="0" locked="0" layoutInCell="1" allowOverlap="1" wp14:anchorId="5F907D85" wp14:editId="452C4529">
                <wp:simplePos x="0" y="0"/>
                <wp:positionH relativeFrom="column">
                  <wp:posOffset>7487285</wp:posOffset>
                </wp:positionH>
                <wp:positionV relativeFrom="page">
                  <wp:posOffset>4838065</wp:posOffset>
                </wp:positionV>
                <wp:extent cx="2035810" cy="1028700"/>
                <wp:effectExtent l="635" t="0" r="1905" b="635"/>
                <wp:wrapNone/>
                <wp:docPr id="24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5810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D75908" w:rsidRDefault="00D75908" w:rsidP="00D75908">
                            <w:pPr>
                              <w:widowControl w:val="0"/>
                              <w:spacing w:line="500" w:lineRule="exact"/>
                              <w:rPr>
                                <w:rFonts w:ascii="Arial" w:hAnsi="Arial" w:cs="Arial"/>
                                <w:i/>
                                <w:iCs/>
                                <w:color w:val="FFFFFE"/>
                                <w:w w:val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FFFFFE"/>
                                <w:w w:val="80"/>
                                <w:sz w:val="48"/>
                                <w:szCs w:val="48"/>
                              </w:rPr>
                              <w:t xml:space="preserve">Opening Doors </w:t>
                            </w:r>
                          </w:p>
                          <w:p w:rsidR="00D75908" w:rsidRDefault="00034552" w:rsidP="00D75908">
                            <w:pPr>
                              <w:widowControl w:val="0"/>
                              <w:spacing w:line="500" w:lineRule="exact"/>
                              <w:rPr>
                                <w:rFonts w:ascii="Arial" w:hAnsi="Arial" w:cs="Arial"/>
                                <w:i/>
                                <w:iCs/>
                                <w:color w:val="FFFFFE"/>
                                <w:w w:val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FFFFFE"/>
                                <w:w w:val="80"/>
                                <w:sz w:val="48"/>
                                <w:szCs w:val="48"/>
                              </w:rPr>
                              <w:t>f</w:t>
                            </w:r>
                            <w:r w:rsidR="00D75908">
                              <w:rPr>
                                <w:rFonts w:ascii="Arial" w:hAnsi="Arial" w:cs="Arial"/>
                                <w:i/>
                                <w:iCs/>
                                <w:color w:val="FFFFFE"/>
                                <w:w w:val="80"/>
                                <w:sz w:val="48"/>
                                <w:szCs w:val="48"/>
                              </w:rPr>
                              <w:t>or Homeowners</w:t>
                            </w:r>
                          </w:p>
                          <w:p w:rsidR="00D75908" w:rsidRDefault="00D75908" w:rsidP="00D75908">
                            <w:pPr>
                              <w:widowControl w:val="0"/>
                              <w:spacing w:line="500" w:lineRule="exact"/>
                              <w:rPr>
                                <w:rFonts w:ascii="Arial" w:hAnsi="Arial" w:cs="Arial"/>
                                <w:i/>
                                <w:iCs/>
                                <w:color w:val="FFFFFE"/>
                                <w:w w:val="8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FFFFFE"/>
                                <w:w w:val="80"/>
                                <w:sz w:val="48"/>
                                <w:szCs w:val="48"/>
                              </w:rPr>
                              <w:t>Like You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907D85" id="Text Box 26" o:spid="_x0000_s1039" type="#_x0000_t202" style="position:absolute;left:0;text-align:left;margin-left:589.55pt;margin-top:380.95pt;width:160.3pt;height:81pt;z-index:25160345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" filled="f" fillcolor="#fffffe" stroked="f" strokecolor="#212120" insetpen="t">
                <v:textbox inset="2.88pt,2.88pt,2.88pt,2.88pt">
                  <w:txbxContent>
                    <w:p w:rsidR="00D75908" w:rsidRDefault="00D75908" w:rsidP="00D75908">
                      <w:pPr>
                        <w:widowControl w:val="0"/>
                        <w:spacing w:line="500" w:lineRule="exact"/>
                        <w:rPr>
                          <w:rFonts w:ascii="Arial" w:hAnsi="Arial" w:cs="Arial"/>
                          <w:i/>
                          <w:iCs/>
                          <w:color w:val="FFFFFE"/>
                          <w:w w:val="80"/>
                          <w:sz w:val="48"/>
                          <w:szCs w:val="48"/>
                        </w:rPr>
                      </w:pPr>
                      <w:r>
                        <w:rPr>
                          <w:rFonts w:ascii="Arial" w:hAnsi="Arial" w:cs="Arial"/>
                          <w:i/>
                          <w:iCs/>
                          <w:color w:val="FFFFFE"/>
                          <w:w w:val="80"/>
                          <w:sz w:val="48"/>
                          <w:szCs w:val="48"/>
                        </w:rPr>
                        <w:t xml:space="preserve">Opening Doors </w:t>
                      </w:r>
                    </w:p>
                    <w:p w:rsidR="00D75908" w:rsidRDefault="00034552" w:rsidP="00D75908">
                      <w:pPr>
                        <w:widowControl w:val="0"/>
                        <w:spacing w:line="500" w:lineRule="exact"/>
                        <w:rPr>
                          <w:rFonts w:ascii="Arial" w:hAnsi="Arial" w:cs="Arial"/>
                          <w:i/>
                          <w:iCs/>
                          <w:color w:val="FFFFFE"/>
                          <w:w w:val="80"/>
                          <w:sz w:val="48"/>
                          <w:szCs w:val="48"/>
                        </w:rPr>
                      </w:pPr>
                      <w:r>
                        <w:rPr>
                          <w:rFonts w:ascii="Arial" w:hAnsi="Arial" w:cs="Arial"/>
                          <w:i/>
                          <w:iCs/>
                          <w:color w:val="FFFFFE"/>
                          <w:w w:val="80"/>
                          <w:sz w:val="48"/>
                          <w:szCs w:val="48"/>
                        </w:rPr>
                        <w:t>f</w:t>
                      </w:r>
                      <w:r w:rsidR="00D75908">
                        <w:rPr>
                          <w:rFonts w:ascii="Arial" w:hAnsi="Arial" w:cs="Arial"/>
                          <w:i/>
                          <w:iCs/>
                          <w:color w:val="FFFFFE"/>
                          <w:w w:val="80"/>
                          <w:sz w:val="48"/>
                          <w:szCs w:val="48"/>
                        </w:rPr>
                        <w:t>or Homeowners</w:t>
                      </w:r>
                    </w:p>
                    <w:p w:rsidR="00D75908" w:rsidRDefault="00D75908" w:rsidP="00D75908">
                      <w:pPr>
                        <w:widowControl w:val="0"/>
                        <w:spacing w:line="500" w:lineRule="exact"/>
                        <w:rPr>
                          <w:rFonts w:ascii="Arial" w:hAnsi="Arial" w:cs="Arial"/>
                          <w:i/>
                          <w:iCs/>
                          <w:color w:val="FFFFFE"/>
                          <w:w w:val="80"/>
                          <w:sz w:val="48"/>
                          <w:szCs w:val="48"/>
                        </w:rPr>
                      </w:pPr>
                      <w:r>
                        <w:rPr>
                          <w:rFonts w:ascii="Arial" w:hAnsi="Arial" w:cs="Arial"/>
                          <w:i/>
                          <w:iCs/>
                          <w:color w:val="FFFFFE"/>
                          <w:w w:val="80"/>
                          <w:sz w:val="48"/>
                          <w:szCs w:val="48"/>
                        </w:rPr>
                        <w:t>Like You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596288" behindDoc="0" locked="0" layoutInCell="1" allowOverlap="1" wp14:anchorId="4E661AAC" wp14:editId="3E1A1E16">
                <wp:simplePos x="0" y="0"/>
                <wp:positionH relativeFrom="column">
                  <wp:posOffset>3060700</wp:posOffset>
                </wp:positionH>
                <wp:positionV relativeFrom="page">
                  <wp:posOffset>7304405</wp:posOffset>
                </wp:positionV>
                <wp:extent cx="120015" cy="0"/>
                <wp:effectExtent l="12700" t="8255" r="10160" b="10795"/>
                <wp:wrapNone/>
                <wp:docPr id="17" name="Lin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00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FEFE16" id="Line 19" o:spid="_x0000_s1026" style="position:absolute;z-index:25159628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241pt,575.15pt" to="250.45pt,57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595264" behindDoc="0" locked="0" layoutInCell="1" allowOverlap="1" wp14:anchorId="0B011786" wp14:editId="43F027E0">
                <wp:simplePos x="0" y="0"/>
                <wp:positionH relativeFrom="column">
                  <wp:posOffset>3060700</wp:posOffset>
                </wp:positionH>
                <wp:positionV relativeFrom="page">
                  <wp:posOffset>7056120</wp:posOffset>
                </wp:positionV>
                <wp:extent cx="120015" cy="0"/>
                <wp:effectExtent l="12700" t="7620" r="10160" b="11430"/>
                <wp:wrapNone/>
                <wp:docPr id="16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00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089303" id="Line 18" o:spid="_x0000_s1026" style="position:absolute;z-index:25159526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241pt,555.6pt" to="250.45pt,55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594240" behindDoc="0" locked="0" layoutInCell="1" allowOverlap="1" wp14:anchorId="6F369F0E" wp14:editId="1D80BE65">
                <wp:simplePos x="0" y="0"/>
                <wp:positionH relativeFrom="column">
                  <wp:posOffset>3060700</wp:posOffset>
                </wp:positionH>
                <wp:positionV relativeFrom="page">
                  <wp:posOffset>6808470</wp:posOffset>
                </wp:positionV>
                <wp:extent cx="120015" cy="0"/>
                <wp:effectExtent l="12700" t="7620" r="10160" b="11430"/>
                <wp:wrapNone/>
                <wp:docPr id="15" name="Lin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00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77F831" id="Line 17" o:spid="_x0000_s1026" style="position:absolute;z-index:25159424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241pt,536.1pt" to="250.45pt,5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593216" behindDoc="0" locked="0" layoutInCell="1" allowOverlap="1" wp14:anchorId="6F14E827" wp14:editId="101B1A9B">
                <wp:simplePos x="0" y="0"/>
                <wp:positionH relativeFrom="column">
                  <wp:posOffset>3060700</wp:posOffset>
                </wp:positionH>
                <wp:positionV relativeFrom="page">
                  <wp:posOffset>6560820</wp:posOffset>
                </wp:positionV>
                <wp:extent cx="120015" cy="0"/>
                <wp:effectExtent l="12700" t="7620" r="10160" b="11430"/>
                <wp:wrapNone/>
                <wp:docPr id="14" name="Lin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00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E9BBCB" id="Line 16" o:spid="_x0000_s1026" style="position:absolute;z-index:25159321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241pt,516.6pt" to="250.45pt,5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" strokecolor="#fffffe" strokeweight="1pt">
                <v:shadow color="#dcd6d4"/>
                <w10:wrap anchory="page"/>
              </v:line>
            </w:pict>
          </mc:Fallback>
        </mc:AlternateContent>
      </w:r>
      <w:r w:rsidR="006B442A">
        <w:rPr>
          <w:noProof/>
          <w:color w:val="auto"/>
          <w:kern w:val="0"/>
          <w:sz w:val="24"/>
          <w:szCs w:val="24"/>
        </w:rPr>
        <mc:AlternateContent>
          <mc:Choice Requires="wps">
            <w:drawing>
              <wp:anchor distT="36576" distB="36576" distL="36576" distR="36576" simplePos="0" relativeHeight="251592192" behindDoc="0" locked="0" layoutInCell="1" allowOverlap="1" wp14:anchorId="7AD8584A" wp14:editId="58C0009F">
                <wp:simplePos x="0" y="0"/>
                <wp:positionH relativeFrom="column">
                  <wp:posOffset>3060700</wp:posOffset>
                </wp:positionH>
                <wp:positionV relativeFrom="page">
                  <wp:posOffset>6313170</wp:posOffset>
                </wp:positionV>
                <wp:extent cx="120015" cy="0"/>
                <wp:effectExtent l="12700" t="7620" r="10160" b="11430"/>
                <wp:wrapNone/>
                <wp:docPr id="13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200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340FF2" id="Line 15" o:spid="_x0000_s1026" style="position:absolute;z-index:25159219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" from="241pt,497.1pt" to="250.45pt,49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" strokecolor="#fffffe" strokeweight="1pt">
                <v:shadow color="#dcd6d4"/>
                <w10:wrap anchory="page"/>
              </v:line>
            </w:pict>
          </mc:Fallback>
        </mc:AlternateContent>
      </w:r>
      <w:r w:rsidR="00C64EEA"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4BA1BCA8" wp14:editId="16CF5738">
                <wp:simplePos x="0" y="0"/>
                <wp:positionH relativeFrom="margin">
                  <wp:posOffset>8971156</wp:posOffset>
                </wp:positionH>
                <wp:positionV relativeFrom="page">
                  <wp:posOffset>4967868</wp:posOffset>
                </wp:positionV>
                <wp:extent cx="631825" cy="0"/>
                <wp:effectExtent l="0" t="0" r="0" b="0"/>
                <wp:wrapNone/>
                <wp:docPr id="401" name="Straight Connector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8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1A4A453" id="Straight Connector 401" o:spid="_x0000_s1026" style="position:absolute;z-index:251722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width-relative:margin" from="706.4pt,391.15pt" to="756.15pt,39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" strokecolor="white [3212]" strokeweight="1pt">
                <v:stroke joinstyle="miter"/>
                <w10:wrap anchorx="margin" anchory="page"/>
              </v:line>
            </w:pict>
          </mc:Fallback>
        </mc:AlternateContent>
      </w:r>
      <w:r w:rsidR="00236292">
        <w:rPr>
          <w:noProof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2B51BF2F" wp14:editId="7A203E9E">
                <wp:simplePos x="0" y="0"/>
                <wp:positionH relativeFrom="margin">
                  <wp:align>right</wp:align>
                </wp:positionH>
                <wp:positionV relativeFrom="paragraph">
                  <wp:posOffset>5448300</wp:posOffset>
                </wp:positionV>
                <wp:extent cx="631964" cy="0"/>
                <wp:effectExtent l="0" t="0" r="0" b="0"/>
                <wp:wrapNone/>
                <wp:docPr id="408" name="Straight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81E7AC" id="Straight Connector 408" o:spid="_x0000_s1026" style="position:absolute;z-index:2517283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-1.45pt,429pt" to="48.3pt,4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" strokecolor="white [3212]" strokeweight="1pt">
                <v:stroke joinstyle="miter"/>
                <w10:wrap anchorx="margin"/>
              </v:line>
            </w:pict>
          </mc:Fallback>
        </mc:AlternateContent>
      </w:r>
      <w:r w:rsidR="00236292"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20F3DB7" wp14:editId="5DBF7B4E">
                <wp:simplePos x="0" y="0"/>
                <wp:positionH relativeFrom="margin">
                  <wp:align>right</wp:align>
                </wp:positionH>
                <wp:positionV relativeFrom="paragraph">
                  <wp:posOffset>5210175</wp:posOffset>
                </wp:positionV>
                <wp:extent cx="631964" cy="0"/>
                <wp:effectExtent l="0" t="0" r="0" b="0"/>
                <wp:wrapNone/>
                <wp:docPr id="407" name="Straight Connector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01E195" id="Straight Connector 407" o:spid="_x0000_s1026" style="position:absolute;z-index:2517263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-1.45pt,410.25pt" to="48.3pt,4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" strokecolor="white [3212]" strokeweight="1pt">
                <v:stroke joinstyle="miter"/>
                <w10:wrap anchorx="margin"/>
              </v:line>
            </w:pict>
          </mc:Fallback>
        </mc:AlternateContent>
      </w:r>
      <w:r w:rsidR="00172BBD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15EA59C6" wp14:editId="5A82ACC3">
                <wp:simplePos x="0" y="0"/>
                <wp:positionH relativeFrom="margin">
                  <wp:align>right</wp:align>
                </wp:positionH>
                <wp:positionV relativeFrom="paragraph">
                  <wp:posOffset>4975225</wp:posOffset>
                </wp:positionV>
                <wp:extent cx="631964" cy="0"/>
                <wp:effectExtent l="0" t="0" r="0" b="0"/>
                <wp:wrapNone/>
                <wp:docPr id="402" name="Straight Connector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748417" id="Straight Connector 402" o:spid="_x0000_s1026" style="position:absolute;z-index:25172428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-1.45pt,391.75pt" to="48.3pt,39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" strokecolor="white [3212]" strokeweight="1pt">
                <v:stroke joinstyle="miter"/>
                <w10:wrap anchorx="margin"/>
              </v:line>
            </w:pict>
          </mc:Fallback>
        </mc:AlternateContent>
      </w:r>
      <w:r w:rsidR="00172BBD"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622A98A4" wp14:editId="172EC9AF">
                <wp:simplePos x="0" y="0"/>
                <wp:positionH relativeFrom="margin">
                  <wp:align>right</wp:align>
                </wp:positionH>
                <wp:positionV relativeFrom="paragraph">
                  <wp:posOffset>4505325</wp:posOffset>
                </wp:positionV>
                <wp:extent cx="631964" cy="0"/>
                <wp:effectExtent l="0" t="0" r="0" b="0"/>
                <wp:wrapNone/>
                <wp:docPr id="400" name="Straight Connector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40650A" id="Straight Connector 400" o:spid="_x0000_s1026" style="position:absolute;z-index:251720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-1.45pt,354.75pt" to="48.3pt,35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" strokecolor="white [3212]" strokeweight="1pt">
                <v:stroke joinstyle="miter"/>
                <w10:wrap anchorx="margin"/>
              </v:line>
            </w:pict>
          </mc:Fallback>
        </mc:AlternateContent>
      </w:r>
      <w:r w:rsidR="00172BBD"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78FC0CF2" wp14:editId="78899FF7">
                <wp:simplePos x="0" y="0"/>
                <wp:positionH relativeFrom="column">
                  <wp:posOffset>8971156</wp:posOffset>
                </wp:positionH>
                <wp:positionV relativeFrom="paragraph">
                  <wp:posOffset>4270917</wp:posOffset>
                </wp:positionV>
                <wp:extent cx="631964" cy="0"/>
                <wp:effectExtent l="0" t="0" r="0" b="0"/>
                <wp:wrapNone/>
                <wp:docPr id="395" name="Straight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1964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FDA950" id="Straight Connector 395" o:spid="_x0000_s1026" style="position:absolute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6.4pt,336.3pt" to="756.15pt,3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" strokecolor="white [3212]" strokeweight="1pt">
                <v:stroke joinstyle="miter"/>
              </v:line>
            </w:pict>
          </mc:Fallback>
        </mc:AlternateContent>
      </w:r>
      <w:r w:rsidR="003F3E21"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52CAB0E7" wp14:editId="44F17698">
                <wp:simplePos x="0" y="0"/>
                <wp:positionH relativeFrom="column">
                  <wp:posOffset>3139068</wp:posOffset>
                </wp:positionH>
                <wp:positionV relativeFrom="paragraph">
                  <wp:posOffset>5675971</wp:posOffset>
                </wp:positionV>
                <wp:extent cx="6464052" cy="0"/>
                <wp:effectExtent l="0" t="0" r="0" b="0"/>
                <wp:wrapNone/>
                <wp:docPr id="394" name="Straight Connector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6405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D0756D" id="Straight Connector 394" o:spid="_x0000_s1026" style="position:absolute;z-index:2517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7.15pt,446.95pt" to="756.15pt,44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" strokecolor="white [3212]" strokeweight="1pt">
                <v:stroke joinstyle="miter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703808" behindDoc="0" locked="0" layoutInCell="1" allowOverlap="1" wp14:anchorId="6AC5C36C" wp14:editId="3FE7095C">
                <wp:simplePos x="0" y="0"/>
                <wp:positionH relativeFrom="column">
                  <wp:posOffset>-5715</wp:posOffset>
                </wp:positionH>
                <wp:positionV relativeFrom="paragraph">
                  <wp:posOffset>4502785</wp:posOffset>
                </wp:positionV>
                <wp:extent cx="3143250" cy="0"/>
                <wp:effectExtent l="0" t="0" r="0" b="0"/>
                <wp:wrapNone/>
                <wp:docPr id="369" name="Lin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E5141C" id="Line 26" o:spid="_x0000_s1026" style="position:absolute;z-index:2517038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-.45pt,354.55pt" to="247.05pt,3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704832" behindDoc="0" locked="0" layoutInCell="1" allowOverlap="1" wp14:anchorId="1D5EE378" wp14:editId="5C492C4A">
                <wp:simplePos x="0" y="0"/>
                <wp:positionH relativeFrom="column">
                  <wp:posOffset>-6350</wp:posOffset>
                </wp:positionH>
                <wp:positionV relativeFrom="paragraph">
                  <wp:posOffset>4736465</wp:posOffset>
                </wp:positionV>
                <wp:extent cx="3143250" cy="0"/>
                <wp:effectExtent l="0" t="0" r="0" b="0"/>
                <wp:wrapNone/>
                <wp:docPr id="370" name="Lin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B5CC2D" id="Line 27" o:spid="_x0000_s1026" style="position:absolute;z-index:25170483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-.5pt,372.95pt" to="247pt,37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705856" behindDoc="0" locked="0" layoutInCell="1" allowOverlap="1" wp14:anchorId="7E34E779" wp14:editId="4EA10FEE">
                <wp:simplePos x="0" y="0"/>
                <wp:positionH relativeFrom="column">
                  <wp:posOffset>-6350</wp:posOffset>
                </wp:positionH>
                <wp:positionV relativeFrom="paragraph">
                  <wp:posOffset>4970145</wp:posOffset>
                </wp:positionV>
                <wp:extent cx="3143250" cy="0"/>
                <wp:effectExtent l="0" t="0" r="0" b="0"/>
                <wp:wrapNone/>
                <wp:docPr id="371" name="Lin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8779DA" id="Line 28" o:spid="_x0000_s1026" style="position:absolute;z-index:25170585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-.5pt,391.35pt" to="247pt,39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706880" behindDoc="0" locked="0" layoutInCell="1" allowOverlap="1" wp14:anchorId="13ED0AC9" wp14:editId="07C37506">
                <wp:simplePos x="0" y="0"/>
                <wp:positionH relativeFrom="column">
                  <wp:posOffset>-6350</wp:posOffset>
                </wp:positionH>
                <wp:positionV relativeFrom="paragraph">
                  <wp:posOffset>5204460</wp:posOffset>
                </wp:positionV>
                <wp:extent cx="3143250" cy="0"/>
                <wp:effectExtent l="0" t="0" r="0" b="0"/>
                <wp:wrapNone/>
                <wp:docPr id="372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83934B" id="Line 29" o:spid="_x0000_s1026" style="position:absolute;z-index:25170688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-.5pt,409.8pt" to="247pt,40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707904" behindDoc="0" locked="0" layoutInCell="1" allowOverlap="1" wp14:anchorId="706D1CE7" wp14:editId="24FAACD3">
                <wp:simplePos x="0" y="0"/>
                <wp:positionH relativeFrom="column">
                  <wp:posOffset>-6350</wp:posOffset>
                </wp:positionH>
                <wp:positionV relativeFrom="paragraph">
                  <wp:posOffset>5438140</wp:posOffset>
                </wp:positionV>
                <wp:extent cx="3143250" cy="0"/>
                <wp:effectExtent l="0" t="0" r="0" b="0"/>
                <wp:wrapNone/>
                <wp:docPr id="373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5BB062" id="Line 30" o:spid="_x0000_s1026" style="position:absolute;z-index:25170790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-.5pt,428.2pt" to="247pt,4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708928" behindDoc="0" locked="0" layoutInCell="1" allowOverlap="1" wp14:anchorId="3FC4EB80" wp14:editId="008B66F8">
                <wp:simplePos x="0" y="0"/>
                <wp:positionH relativeFrom="column">
                  <wp:posOffset>-6211</wp:posOffset>
                </wp:positionH>
                <wp:positionV relativeFrom="paragraph">
                  <wp:posOffset>4268470</wp:posOffset>
                </wp:positionV>
                <wp:extent cx="3143250" cy="0"/>
                <wp:effectExtent l="0" t="0" r="0" b="0"/>
                <wp:wrapNone/>
                <wp:docPr id="374" name="Lin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3DC0DE" id="Line 32" o:spid="_x0000_s1026" style="position:absolute;z-index:25170892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-.5pt,336.1pt" to="247pt,3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696640" behindDoc="0" locked="0" layoutInCell="1" allowOverlap="1" wp14:anchorId="7EF9E6EC" wp14:editId="541CD9BB">
                <wp:simplePos x="0" y="0"/>
                <wp:positionH relativeFrom="column">
                  <wp:posOffset>228600</wp:posOffset>
                </wp:positionH>
                <wp:positionV relativeFrom="paragraph">
                  <wp:posOffset>8774476</wp:posOffset>
                </wp:positionV>
                <wp:extent cx="3143250" cy="0"/>
                <wp:effectExtent l="9525" t="13335" r="9525" b="15240"/>
                <wp:wrapNone/>
                <wp:docPr id="351" name="Lin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930343" id="Line 26" o:spid="_x0000_s1026" style="position:absolute;z-index:25169664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18pt,690.9pt" to="265.5pt,69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697664" behindDoc="0" locked="0" layoutInCell="1" allowOverlap="1" wp14:anchorId="71D9B2D2" wp14:editId="47AE24F7">
                <wp:simplePos x="0" y="0"/>
                <wp:positionH relativeFrom="column">
                  <wp:posOffset>228600</wp:posOffset>
                </wp:positionH>
                <wp:positionV relativeFrom="paragraph">
                  <wp:posOffset>9008156</wp:posOffset>
                </wp:positionV>
                <wp:extent cx="3143250" cy="0"/>
                <wp:effectExtent l="9525" t="8890" r="9525" b="10160"/>
                <wp:wrapNone/>
                <wp:docPr id="352" name="Lin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D83076" id="Line 27" o:spid="_x0000_s1026" style="position:absolute;z-index:251697664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18pt,709.3pt" to="265.5pt,70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698688" behindDoc="0" locked="0" layoutInCell="1" allowOverlap="1" wp14:anchorId="7ECCE92D" wp14:editId="161A4E33">
                <wp:simplePos x="0" y="0"/>
                <wp:positionH relativeFrom="column">
                  <wp:posOffset>228600</wp:posOffset>
                </wp:positionH>
                <wp:positionV relativeFrom="paragraph">
                  <wp:posOffset>9241836</wp:posOffset>
                </wp:positionV>
                <wp:extent cx="3143250" cy="0"/>
                <wp:effectExtent l="9525" t="13970" r="9525" b="14605"/>
                <wp:wrapNone/>
                <wp:docPr id="353" name="Lin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CE8FC1" id="Line 28" o:spid="_x0000_s1026" style="position:absolute;z-index:25169868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18pt,727.7pt" to="265.5pt,72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699712" behindDoc="0" locked="0" layoutInCell="1" allowOverlap="1" wp14:anchorId="0A36AEE8" wp14:editId="6EE0AC7B">
                <wp:simplePos x="0" y="0"/>
                <wp:positionH relativeFrom="column">
                  <wp:posOffset>228600</wp:posOffset>
                </wp:positionH>
                <wp:positionV relativeFrom="paragraph">
                  <wp:posOffset>9476151</wp:posOffset>
                </wp:positionV>
                <wp:extent cx="3143250" cy="0"/>
                <wp:effectExtent l="9525" t="10160" r="9525" b="8890"/>
                <wp:wrapNone/>
                <wp:docPr id="354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716B44" id="Line 29" o:spid="_x0000_s1026" style="position:absolute;z-index:25169971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18pt,746.15pt" to="265.5pt,74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700736" behindDoc="0" locked="0" layoutInCell="1" allowOverlap="1" wp14:anchorId="3C45DF59" wp14:editId="5F962C20">
                <wp:simplePos x="0" y="0"/>
                <wp:positionH relativeFrom="column">
                  <wp:posOffset>228600</wp:posOffset>
                </wp:positionH>
                <wp:positionV relativeFrom="paragraph">
                  <wp:posOffset>9709831</wp:posOffset>
                </wp:positionV>
                <wp:extent cx="3143250" cy="0"/>
                <wp:effectExtent l="9525" t="15240" r="9525" b="13335"/>
                <wp:wrapNone/>
                <wp:docPr id="355" name="Lin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5EED0D" id="Line 30" o:spid="_x0000_s1026" style="position:absolute;z-index:25170073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18pt,764.55pt" to="265.5pt,7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" strokecolor="#fffffe" strokeweight="1pt">
                <v:shadow color="#dcd6d4"/>
              </v:line>
            </w:pict>
          </mc:Fallback>
        </mc:AlternateContent>
      </w:r>
      <w:r w:rsidR="00A91EE6" w:rsidRPr="00A91EE6">
        <w:rPr>
          <w:noProof/>
        </w:rPr>
        <mc:AlternateContent>
          <mc:Choice Requires="wps">
            <w:drawing>
              <wp:anchor distT="36576" distB="36576" distL="36576" distR="36576" simplePos="0" relativeHeight="251701760" behindDoc="0" locked="0" layoutInCell="1" allowOverlap="1" wp14:anchorId="1F27BCD1" wp14:editId="528354B3">
                <wp:simplePos x="0" y="0"/>
                <wp:positionH relativeFrom="column">
                  <wp:posOffset>228600</wp:posOffset>
                </wp:positionH>
                <wp:positionV relativeFrom="paragraph">
                  <wp:posOffset>8540161</wp:posOffset>
                </wp:positionV>
                <wp:extent cx="3143250" cy="0"/>
                <wp:effectExtent l="9525" t="7620" r="9525" b="11430"/>
                <wp:wrapNone/>
                <wp:docPr id="356" name="Lin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14325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FFFFFE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DCD6D4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3E486C" id="Line 32" o:spid="_x0000_s1026" style="position:absolute;z-index:251701760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" from="18pt,672.45pt" to="265.5pt,67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" strokecolor="#fffffe" strokeweight="1pt">
                <v:shadow color="#dcd6d4"/>
              </v:line>
            </w:pict>
          </mc:Fallback>
        </mc:AlternateContent>
      </w:r>
    </w:p>
    <w:sectPr w:rsidR="004E644B" w:rsidSect="00496FF3">
      <w:pgSz w:w="15840" w:h="12240" w:orient="landscape"/>
      <w:pgMar w:top="0" w:right="0" w:bottom="0" w:left="0" w:header="720" w:footer="720" w:gutter="0"/>
      <w:pgBorders w:offsetFrom="page">
        <w:top w:val="single" w:sz="24" w:space="0" w:color="auto"/>
        <w:left w:val="single" w:sz="24" w:space="0" w:color="auto"/>
        <w:bottom w:val="single" w:sz="24" w:space="0" w:color="auto"/>
        <w:right w:val="single" w:sz="24" w:space="0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43C2" w:rsidRDefault="009643C2" w:rsidP="00101AC6">
      <w:r>
        <w:separator/>
      </w:r>
    </w:p>
  </w:endnote>
  <w:endnote w:type="continuationSeparator" w:id="0">
    <w:p w:rsidR="009643C2" w:rsidRDefault="009643C2" w:rsidP="00101A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43C2" w:rsidRDefault="009643C2" w:rsidP="00101AC6">
      <w:r>
        <w:separator/>
      </w:r>
    </w:p>
  </w:footnote>
  <w:footnote w:type="continuationSeparator" w:id="0">
    <w:p w:rsidR="009643C2" w:rsidRDefault="009643C2" w:rsidP="00101A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2D5CB5"/>
    <w:multiLevelType w:val="hybridMultilevel"/>
    <w:tmpl w:val="1396C4A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741436">
      <w:start w:val="124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E4E99EA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8C6417C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4A64C2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D101B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25C8FA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CACAF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4B4FE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>
    <w:nsid w:val="39FC3934"/>
    <w:multiLevelType w:val="hybridMultilevel"/>
    <w:tmpl w:val="73E21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3A06D5A"/>
    <w:multiLevelType w:val="hybridMultilevel"/>
    <w:tmpl w:val="DEB217F0"/>
    <w:lvl w:ilvl="0" w:tplc="A27CD9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8F4BB86">
      <w:start w:val="124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8324A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E8285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BB69F3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7645E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DE075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4F658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CAE6C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>
    <w:nsid w:val="55AA2980"/>
    <w:multiLevelType w:val="hybridMultilevel"/>
    <w:tmpl w:val="77EAC832"/>
    <w:lvl w:ilvl="0" w:tplc="AC7246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8660B1A">
      <w:start w:val="124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204222E">
      <w:start w:val="124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F8E8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7B237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006C8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368B9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DDCC5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21C34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>
    <w:nsid w:val="64CD6886"/>
    <w:multiLevelType w:val="hybridMultilevel"/>
    <w:tmpl w:val="22D6ECE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attachedTemplate r:id="rId1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7DE"/>
    <w:rsid w:val="00034552"/>
    <w:rsid w:val="00063343"/>
    <w:rsid w:val="000F75AC"/>
    <w:rsid w:val="00101AC6"/>
    <w:rsid w:val="00172BBD"/>
    <w:rsid w:val="001C1269"/>
    <w:rsid w:val="001C17DE"/>
    <w:rsid w:val="00236292"/>
    <w:rsid w:val="0026027A"/>
    <w:rsid w:val="003F3E21"/>
    <w:rsid w:val="004616E0"/>
    <w:rsid w:val="00496FF3"/>
    <w:rsid w:val="004E227C"/>
    <w:rsid w:val="004E644B"/>
    <w:rsid w:val="0050260C"/>
    <w:rsid w:val="006334B2"/>
    <w:rsid w:val="00675CC7"/>
    <w:rsid w:val="006B442A"/>
    <w:rsid w:val="00721599"/>
    <w:rsid w:val="00734486"/>
    <w:rsid w:val="007640BC"/>
    <w:rsid w:val="007A5312"/>
    <w:rsid w:val="007B46E6"/>
    <w:rsid w:val="0089137F"/>
    <w:rsid w:val="008F6CD5"/>
    <w:rsid w:val="00950894"/>
    <w:rsid w:val="009643C2"/>
    <w:rsid w:val="009D73A2"/>
    <w:rsid w:val="00A91EE6"/>
    <w:rsid w:val="00A94EFF"/>
    <w:rsid w:val="00AD2DC6"/>
    <w:rsid w:val="00BB3094"/>
    <w:rsid w:val="00C00C01"/>
    <w:rsid w:val="00C21984"/>
    <w:rsid w:val="00C64EEA"/>
    <w:rsid w:val="00C75BF6"/>
    <w:rsid w:val="00D60720"/>
    <w:rsid w:val="00D75908"/>
    <w:rsid w:val="00DC505F"/>
    <w:rsid w:val="00EB6AC3"/>
    <w:rsid w:val="00F173C3"/>
    <w:rsid w:val="00F54307"/>
    <w:rsid w:val="00FD0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AC7639D-B312-46C2-81DC-8D24BFE1A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5908"/>
    <w:rPr>
      <w:rFonts w:ascii="Times New Roman" w:eastAsia="Times New Roman" w:hAnsi="Times New Roman"/>
      <w:color w:val="212120"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01AC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01AC6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101AC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1AC6"/>
    <w:rPr>
      <w:rFonts w:ascii="Times New Roman" w:eastAsia="Times New Roman" w:hAnsi="Times New Roman"/>
      <w:color w:val="212120"/>
      <w:kern w:val="28"/>
    </w:rPr>
  </w:style>
  <w:style w:type="paragraph" w:styleId="ListParagraph">
    <w:name w:val="List Paragraph"/>
    <w:basedOn w:val="Normal"/>
    <w:uiPriority w:val="34"/>
    <w:qFormat/>
    <w:rsid w:val="00FD07C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027A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027A"/>
    <w:rPr>
      <w:rFonts w:ascii="Segoe UI" w:eastAsia="Times New Roman" w:hAnsi="Segoe UI" w:cs="Segoe UI"/>
      <w:color w:val="212120"/>
      <w:kern w:val="28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8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090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045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5336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916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70149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7343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530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908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600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5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692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4962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193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545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972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489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972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13529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5150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35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84831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132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27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87320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83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59278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5775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92486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5349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6051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38159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9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190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3874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6514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5325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68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gif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Real%20estate%20business%20brochure%20(tri-fold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B26810-D7A9-4B9B-8AAE-82213EAE7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Real estate business brochure (tri-fold).dotx</Template>
  <TotalTime>78</TotalTime>
  <Pages>1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Shlok Mittal</dc:creator>
  <cp:keywords/>
  <dc:description/>
  <cp:lastModifiedBy>Shlok Mittal</cp:lastModifiedBy>
  <cp:revision>7</cp:revision>
  <cp:lastPrinted>2019-11-23T09:54:00Z</cp:lastPrinted>
  <dcterms:created xsi:type="dcterms:W3CDTF">2019-11-23T08:19:00Z</dcterms:created>
  <dcterms:modified xsi:type="dcterms:W3CDTF">2020-03-05T15:18:00Z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0x0101005F02E0EF7D44C04B9FA644DBFF45FF6A</vt:lpwstr>
  </property>
</Properties>
</file>